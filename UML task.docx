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0ECDA" w14:textId="577A662C" w:rsidR="00C17A9E" w:rsidRPr="001A3075" w:rsidRDefault="001A3075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D90E7A3" wp14:editId="70BF973F">
            <wp:simplePos x="0" y="0"/>
            <wp:positionH relativeFrom="column">
              <wp:posOffset>-915034</wp:posOffset>
            </wp:positionH>
            <wp:positionV relativeFrom="paragraph">
              <wp:posOffset>0</wp:posOffset>
            </wp:positionV>
            <wp:extent cx="8241030" cy="7086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10-07 15.06.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103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07B1E" w14:textId="77777777" w:rsidR="001A3075" w:rsidRDefault="001A3075">
      <w:pPr>
        <w:rPr>
          <w:b/>
          <w:u w:val="single"/>
        </w:rPr>
      </w:pPr>
    </w:p>
    <w:p w14:paraId="42E01A8B" w14:textId="77777777" w:rsidR="001A3075" w:rsidRDefault="001A3075">
      <w:pPr>
        <w:rPr>
          <w:b/>
          <w:u w:val="single"/>
        </w:rPr>
      </w:pPr>
    </w:p>
    <w:p w14:paraId="22604ADE" w14:textId="6F9414DA" w:rsidR="00AB70E5" w:rsidRDefault="00AB70E5">
      <w:pPr>
        <w:rPr>
          <w:b/>
          <w:u w:val="single"/>
        </w:rPr>
      </w:pPr>
      <w:r w:rsidRPr="00AB70E5">
        <w:rPr>
          <w:b/>
          <w:u w:val="single"/>
        </w:rPr>
        <w:t>Overview</w:t>
      </w:r>
    </w:p>
    <w:p w14:paraId="476122C5" w14:textId="77777777" w:rsidR="004A0673" w:rsidRDefault="004A0673">
      <w:bookmarkStart w:id="0" w:name="_GoBack"/>
      <w:bookmarkEnd w:id="0"/>
    </w:p>
    <w:p w14:paraId="5EA6862B" w14:textId="1F731637" w:rsidR="004A0673" w:rsidRDefault="004A0673">
      <w:r>
        <w:t>In order to</w:t>
      </w:r>
      <w:bookmarkStart w:id="1" w:name="_Hlk494302318"/>
      <w:r>
        <w:t xml:space="preserve"> </w:t>
      </w:r>
      <w:bookmarkEnd w:id="1"/>
      <w:r>
        <w:t xml:space="preserve">promote decoupling within the project, and potential future re-usage of certain classes (such as those for the </w:t>
      </w:r>
      <w:r w:rsidR="00740525">
        <w:t>M</w:t>
      </w:r>
      <w:r>
        <w:t xml:space="preserve">ultigraph), the project has been separated into two halves. The two halves consist of those representing functionality of the Metro System, and another </w:t>
      </w:r>
      <w:r>
        <w:lastRenderedPageBreak/>
        <w:t xml:space="preserve">outlining the </w:t>
      </w:r>
      <w:r w:rsidR="00740525">
        <w:t>M</w:t>
      </w:r>
      <w:r>
        <w:t>ultigraph. Furthermore, to decouple the user’s interactions with the program for the Bo</w:t>
      </w:r>
      <w:r w:rsidR="000145F4">
        <w:t>ston Metro System, the</w:t>
      </w:r>
      <w:r>
        <w:t xml:space="preserve"> Model-View-Controller pattern will be implemented</w:t>
      </w:r>
      <w:r w:rsidR="00740525">
        <w:t>.</w:t>
      </w:r>
    </w:p>
    <w:p w14:paraId="353ED9D2" w14:textId="26459F2B" w:rsidR="00740525" w:rsidRDefault="00740525"/>
    <w:p w14:paraId="28726CD7" w14:textId="25358A5F" w:rsidR="00740525" w:rsidRDefault="00C26ADC">
      <w:r>
        <w:rPr>
          <w:b/>
          <w:u w:val="single"/>
        </w:rPr>
        <w:t xml:space="preserve">Role of </w:t>
      </w:r>
      <w:r w:rsidR="00740525">
        <w:rPr>
          <w:b/>
          <w:u w:val="single"/>
        </w:rPr>
        <w:t>Interfaces</w:t>
      </w:r>
    </w:p>
    <w:p w14:paraId="77A7221F" w14:textId="77777777" w:rsidR="00740525" w:rsidRDefault="00740525"/>
    <w:p w14:paraId="1D2FCED3" w14:textId="1C2D33B6" w:rsidR="00740525" w:rsidRDefault="00740525" w:rsidP="00740525">
      <w:proofErr w:type="spellStart"/>
      <w:r>
        <w:t>IMultigraph</w:t>
      </w:r>
      <w:proofErr w:type="spellEnd"/>
      <w:r>
        <w:t>: O</w:t>
      </w:r>
      <w:r w:rsidR="000B72D9">
        <w:t>utlines the functionality of a m</w:t>
      </w:r>
      <w:r>
        <w:t>ultigraph. Public methods will allow for the addi</w:t>
      </w:r>
      <w:r w:rsidR="000B72D9">
        <w:t>tion of Nodes and Edges to the m</w:t>
      </w:r>
      <w:r>
        <w:t>ultigraph</w:t>
      </w:r>
      <w:r w:rsidR="00E31CB5">
        <w:t>.</w:t>
      </w:r>
      <w:r w:rsidRPr="00C26ADC">
        <w:t xml:space="preserve"> Multigraphs </w:t>
      </w:r>
      <w:r>
        <w:t xml:space="preserve">will also be capable of returning a List of Edges representing a path between two </w:t>
      </w:r>
      <w:r w:rsidR="00CB2919">
        <w:t xml:space="preserve">Nodes. </w:t>
      </w:r>
      <w:r w:rsidR="00F43830">
        <w:t xml:space="preserve">The List being an implementation of the </w:t>
      </w:r>
      <w:r w:rsidR="0045423F">
        <w:t xml:space="preserve">interface </w:t>
      </w:r>
      <w:proofErr w:type="spellStart"/>
      <w:r w:rsidR="0045423F">
        <w:t>java.util.List</w:t>
      </w:r>
      <w:proofErr w:type="spellEnd"/>
      <w:r w:rsidR="0045423F">
        <w:t>.</w:t>
      </w:r>
    </w:p>
    <w:p w14:paraId="44376BCF" w14:textId="77777777" w:rsidR="00740525" w:rsidRDefault="00740525"/>
    <w:p w14:paraId="78E8A2C2" w14:textId="34618249" w:rsidR="00740525" w:rsidRDefault="00740525">
      <w:proofErr w:type="spellStart"/>
      <w:r>
        <w:t>IEdge</w:t>
      </w:r>
      <w:proofErr w:type="spellEnd"/>
      <w:r>
        <w:t xml:space="preserve">: Outlines the functionality of Edges, used within </w:t>
      </w:r>
      <w:r w:rsidR="000B72D9">
        <w:t>m</w:t>
      </w:r>
      <w:r>
        <w:t>ultigraphs.</w:t>
      </w:r>
      <w:r w:rsidR="00CB2919">
        <w:t xml:space="preserve"> Methods may include </w:t>
      </w:r>
      <w:r w:rsidR="00F43830">
        <w:t>returning the label of the edge, or returning one of the nodes that the edge connects to (two separate methods are required, one for each node).</w:t>
      </w:r>
    </w:p>
    <w:p w14:paraId="78B0CC3B" w14:textId="77777777" w:rsidR="00740525" w:rsidRDefault="00740525"/>
    <w:p w14:paraId="6865F1C5" w14:textId="76FE4665" w:rsidR="00740525" w:rsidRPr="00CB2919" w:rsidRDefault="00740525">
      <w:pPr>
        <w:rPr>
          <w:color w:val="000000" w:themeColor="text1"/>
        </w:rPr>
      </w:pPr>
      <w:proofErr w:type="spellStart"/>
      <w:r>
        <w:t>INode</w:t>
      </w:r>
      <w:proofErr w:type="spellEnd"/>
      <w:r>
        <w:t xml:space="preserve">: Outlines the functionality of Nodes, used within </w:t>
      </w:r>
      <w:r w:rsidR="00B929C8">
        <w:t>m</w:t>
      </w:r>
      <w:r>
        <w:t>ultigraphs.</w:t>
      </w:r>
      <w:r w:rsidR="00CB2919" w:rsidRPr="00CB2919">
        <w:rPr>
          <w:color w:val="000000" w:themeColor="text1"/>
        </w:rPr>
        <w:t xml:space="preserve"> </w:t>
      </w:r>
      <w:r w:rsidR="00CB2919" w:rsidRPr="00F43830">
        <w:rPr>
          <w:color w:val="000000" w:themeColor="text1"/>
        </w:rPr>
        <w:t>This may include returning the values of the ID</w:t>
      </w:r>
      <w:r w:rsidR="00E31CB5" w:rsidRPr="00E31CB5">
        <w:rPr>
          <w:color w:val="000000" w:themeColor="text1"/>
        </w:rPr>
        <w:t>.</w:t>
      </w:r>
    </w:p>
    <w:p w14:paraId="745FCC81" w14:textId="3E6E00E6" w:rsidR="00740525" w:rsidRDefault="00740525"/>
    <w:p w14:paraId="1D2547F5" w14:textId="77777777" w:rsidR="00B929C8" w:rsidRDefault="00B929C8"/>
    <w:p w14:paraId="62A922BA" w14:textId="016D6CEE" w:rsidR="0045423F" w:rsidRDefault="00C26ADC" w:rsidP="0045423F">
      <w:pPr>
        <w:rPr>
          <w:b/>
          <w:u w:val="single"/>
        </w:rPr>
      </w:pPr>
      <w:r>
        <w:rPr>
          <w:b/>
          <w:u w:val="single"/>
        </w:rPr>
        <w:t xml:space="preserve">Role of </w:t>
      </w:r>
      <w:r w:rsidR="0045423F">
        <w:rPr>
          <w:b/>
          <w:u w:val="single"/>
        </w:rPr>
        <w:t>Classes</w:t>
      </w:r>
    </w:p>
    <w:p w14:paraId="3C7EF88D" w14:textId="6E12105D" w:rsidR="0045423F" w:rsidRDefault="0045423F" w:rsidP="0045423F">
      <w:pPr>
        <w:rPr>
          <w:b/>
          <w:u w:val="single"/>
        </w:rPr>
      </w:pPr>
    </w:p>
    <w:p w14:paraId="460AA324" w14:textId="0C4E78F7" w:rsidR="0045423F" w:rsidRDefault="0045423F" w:rsidP="0045423F">
      <w:proofErr w:type="spellStart"/>
      <w:r>
        <w:t>Multi</w:t>
      </w:r>
      <w:r w:rsidR="000B72D9">
        <w:t>G</w:t>
      </w:r>
      <w:r>
        <w:t>raph</w:t>
      </w:r>
      <w:proofErr w:type="spellEnd"/>
      <w:r>
        <w:t>:</w:t>
      </w:r>
      <w:r w:rsidR="00951B76">
        <w:t xml:space="preserve"> </w:t>
      </w:r>
      <w:r w:rsidR="0071269E">
        <w:t xml:space="preserve">A concrete implementation of the </w:t>
      </w:r>
      <w:proofErr w:type="spellStart"/>
      <w:r w:rsidR="0071269E">
        <w:t>IMultigraph</w:t>
      </w:r>
      <w:proofErr w:type="spellEnd"/>
      <w:r w:rsidR="0071269E">
        <w:t xml:space="preserve"> interface. This would allow the program to instantiate an instance of Multigraph and use it in place of </w:t>
      </w:r>
      <w:proofErr w:type="spellStart"/>
      <w:r w:rsidR="0071269E">
        <w:t>IMultigraph</w:t>
      </w:r>
      <w:proofErr w:type="spellEnd"/>
      <w:r w:rsidR="0071269E">
        <w:t xml:space="preserve"> references.</w:t>
      </w:r>
    </w:p>
    <w:p w14:paraId="42FF2CD2" w14:textId="77777777" w:rsidR="0071269E" w:rsidRDefault="0071269E" w:rsidP="0045423F"/>
    <w:p w14:paraId="2B6B933B" w14:textId="341D7A92" w:rsidR="0045423F" w:rsidRDefault="00E31CB5" w:rsidP="0045423F">
      <w:r>
        <w:t>Line</w:t>
      </w:r>
      <w:r w:rsidR="0045423F">
        <w:t>:</w:t>
      </w:r>
      <w:r w:rsidR="0071269E">
        <w:t xml:space="preserve"> Likewise, this provides an implementation of the </w:t>
      </w:r>
      <w:proofErr w:type="spellStart"/>
      <w:r w:rsidR="0071269E">
        <w:t>IEdge</w:t>
      </w:r>
      <w:proofErr w:type="spellEnd"/>
      <w:r w:rsidR="0071269E">
        <w:t xml:space="preserve"> interface.</w:t>
      </w:r>
    </w:p>
    <w:p w14:paraId="79A81318" w14:textId="77777777" w:rsidR="0071269E" w:rsidRDefault="0071269E" w:rsidP="0045423F"/>
    <w:p w14:paraId="4271C177" w14:textId="6C60CF91" w:rsidR="0045423F" w:rsidRDefault="00F4686E" w:rsidP="0045423F">
      <w:r>
        <w:t>Station:</w:t>
      </w:r>
      <w:r w:rsidR="0071269E">
        <w:t xml:space="preserve"> This provides an implementation of the </w:t>
      </w:r>
      <w:proofErr w:type="spellStart"/>
      <w:r w:rsidR="0071269E">
        <w:t>INode</w:t>
      </w:r>
      <w:proofErr w:type="spellEnd"/>
      <w:r w:rsidR="0071269E">
        <w:t xml:space="preserve"> interface.</w:t>
      </w:r>
      <w:r w:rsidR="00E31CB5">
        <w:t xml:space="preserve"> Stores the name.</w:t>
      </w:r>
    </w:p>
    <w:p w14:paraId="2B55AE1B" w14:textId="4C74F7C8" w:rsidR="00740525" w:rsidRDefault="00740525"/>
    <w:p w14:paraId="0B6C787B" w14:textId="02C36937" w:rsidR="00CB2919" w:rsidRDefault="00C838D9">
      <w:proofErr w:type="spellStart"/>
      <w:r>
        <w:t>Metro</w:t>
      </w:r>
      <w:r w:rsidR="0071269E">
        <w:t>App</w:t>
      </w:r>
      <w:proofErr w:type="spellEnd"/>
      <w:r>
        <w:t>:</w:t>
      </w:r>
      <w:r w:rsidR="0071269E">
        <w:t xml:space="preserve"> This class must be run by the user to initialise the program. </w:t>
      </w:r>
      <w:r w:rsidR="000145F4">
        <w:t>It contains the only main method within the project.</w:t>
      </w:r>
    </w:p>
    <w:p w14:paraId="28C62D5A" w14:textId="6EDB261B" w:rsidR="00CB2919" w:rsidRDefault="00CB2919"/>
    <w:p w14:paraId="23DE1C9A" w14:textId="77777777" w:rsidR="00C26ADC" w:rsidRDefault="00C26ADC" w:rsidP="00C26ADC">
      <w:proofErr w:type="spellStart"/>
      <w:r>
        <w:t>MetroMapParser</w:t>
      </w:r>
      <w:proofErr w:type="spellEnd"/>
      <w:r>
        <w:t xml:space="preserve">: This class (which is provided) will parse the given text file in order to fill a </w:t>
      </w:r>
      <w:proofErr w:type="spellStart"/>
      <w:r>
        <w:t>MultiGraph</w:t>
      </w:r>
      <w:proofErr w:type="spellEnd"/>
      <w:r>
        <w:t xml:space="preserve"> with information regarding the Boston Metro system (such as the stations and track lines).</w:t>
      </w:r>
    </w:p>
    <w:p w14:paraId="51CCC457" w14:textId="3795289B" w:rsidR="00C26ADC" w:rsidRDefault="00C26ADC"/>
    <w:p w14:paraId="42124EE6" w14:textId="4FEE09B1" w:rsidR="00CB2919" w:rsidRDefault="0071269E">
      <w:r w:rsidRPr="00C26ADC">
        <w:t>Metro:</w:t>
      </w:r>
      <w:r w:rsidR="000145F4" w:rsidRPr="00C26ADC">
        <w:t xml:space="preserve"> This class acts as the </w:t>
      </w:r>
      <w:r w:rsidR="00E31CB5">
        <w:t>Control</w:t>
      </w:r>
      <w:r w:rsidR="000145F4" w:rsidRPr="00C26ADC">
        <w:t xml:space="preserve"> within the Model-View-Controller.</w:t>
      </w:r>
      <w:r w:rsidR="001D2D80" w:rsidRPr="00C26ADC">
        <w:t xml:space="preserve"> </w:t>
      </w:r>
      <w:r w:rsidR="00E31CB5">
        <w:t xml:space="preserve">It will get passed in some implementation of </w:t>
      </w:r>
      <w:proofErr w:type="spellStart"/>
      <w:r w:rsidR="00E31CB5">
        <w:t>IMultigraph</w:t>
      </w:r>
      <w:proofErr w:type="spellEnd"/>
      <w:r w:rsidR="00E31CB5">
        <w:t xml:space="preserve"> and store it.</w:t>
      </w:r>
    </w:p>
    <w:p w14:paraId="04D46842" w14:textId="23D2B526" w:rsidR="00951B76" w:rsidRDefault="00951B76"/>
    <w:p w14:paraId="68A0E277" w14:textId="26EE2F62" w:rsidR="00951B76" w:rsidRPr="00C26ADC" w:rsidRDefault="00E31CB5" w:rsidP="00951B76">
      <w:proofErr w:type="spellStart"/>
      <w:r>
        <w:t>ConsoleIO</w:t>
      </w:r>
      <w:proofErr w:type="spellEnd"/>
      <w:r w:rsidR="000145F4" w:rsidRPr="00C26ADC">
        <w:t>: This class acts as the View w</w:t>
      </w:r>
      <w:r w:rsidR="001D2D80" w:rsidRPr="00C26ADC">
        <w:t>ithin the Model-View-Controller; it will manage</w:t>
      </w:r>
      <w:r w:rsidR="00C26ADC">
        <w:t xml:space="preserve"> user messages</w:t>
      </w:r>
      <w:r w:rsidR="001D2D80" w:rsidRPr="00C26ADC">
        <w:t xml:space="preserve"> and retrieve user-input through the console.</w:t>
      </w:r>
    </w:p>
    <w:p w14:paraId="3F6501C4" w14:textId="2101A09C" w:rsidR="0071269E" w:rsidRPr="001D2D80" w:rsidRDefault="0071269E" w:rsidP="00951B76">
      <w:pPr>
        <w:rPr>
          <w:highlight w:val="yellow"/>
        </w:rPr>
      </w:pPr>
    </w:p>
    <w:p w14:paraId="6F9CCBCF" w14:textId="54CFDD31" w:rsidR="000145F4" w:rsidRDefault="000145F4" w:rsidP="000145F4">
      <w:r w:rsidRPr="00C26ADC">
        <w:t>Controller: This class acts as the Controller w</w:t>
      </w:r>
      <w:r w:rsidR="001D2D80" w:rsidRPr="00C26ADC">
        <w:t xml:space="preserve">ithin the Model-View-Controller; it will parse the user input </w:t>
      </w:r>
      <w:r w:rsidR="00C26ADC" w:rsidRPr="00C26ADC">
        <w:t xml:space="preserve">from an instance of User Prompt, </w:t>
      </w:r>
      <w:r w:rsidR="001D2D80" w:rsidRPr="00C26ADC">
        <w:t>and manage the Metro system</w:t>
      </w:r>
      <w:r w:rsidR="00C26ADC" w:rsidRPr="00C26ADC">
        <w:t xml:space="preserve"> app in accordance to the input</w:t>
      </w:r>
      <w:r w:rsidR="001D2D80" w:rsidRPr="00C26ADC">
        <w:t>.</w:t>
      </w:r>
      <w:r w:rsidR="00C26ADC">
        <w:t xml:space="preserve"> </w:t>
      </w:r>
    </w:p>
    <w:p w14:paraId="0189C876" w14:textId="3A4631A9" w:rsidR="00951B76" w:rsidRDefault="000145F4">
      <w:r>
        <w:t xml:space="preserve"> </w:t>
      </w:r>
    </w:p>
    <w:p w14:paraId="31EBE7F4" w14:textId="15C89AED" w:rsidR="00B929C8" w:rsidRDefault="00B929C8"/>
    <w:p w14:paraId="4BEC43CC" w14:textId="41F1D0CF" w:rsidR="00E71A06" w:rsidRDefault="00E71A06"/>
    <w:p w14:paraId="74E47E05" w14:textId="7CC38A70" w:rsidR="00E71A06" w:rsidRDefault="00E71A06"/>
    <w:p w14:paraId="74A2D801" w14:textId="57F7F163" w:rsidR="00E71A06" w:rsidRDefault="00E71A06"/>
    <w:p w14:paraId="5DF448B7" w14:textId="77777777" w:rsidR="00E71A06" w:rsidRDefault="00E71A06"/>
    <w:p w14:paraId="2278FD6B" w14:textId="0B629627" w:rsidR="00C26ADC" w:rsidRDefault="00C26ADC" w:rsidP="00C26ADC">
      <w:pPr>
        <w:rPr>
          <w:b/>
          <w:u w:val="single"/>
        </w:rPr>
      </w:pPr>
      <w:r>
        <w:rPr>
          <w:b/>
          <w:u w:val="single"/>
        </w:rPr>
        <w:t>Relationships between interfaces and classes</w:t>
      </w:r>
    </w:p>
    <w:p w14:paraId="1DE47F60" w14:textId="61F755DC" w:rsidR="00951B76" w:rsidRDefault="00951B76"/>
    <w:p w14:paraId="68A5C228" w14:textId="083240D9" w:rsidR="00951B76" w:rsidRDefault="00C26ADC">
      <w:r>
        <w:t xml:space="preserve">Interfaces: </w:t>
      </w:r>
      <w:proofErr w:type="spellStart"/>
      <w:r>
        <w:t>IMultigraph</w:t>
      </w:r>
      <w:proofErr w:type="spellEnd"/>
      <w:r>
        <w:t xml:space="preserve">, </w:t>
      </w:r>
      <w:proofErr w:type="spellStart"/>
      <w:r>
        <w:t>IEdge</w:t>
      </w:r>
      <w:proofErr w:type="spellEnd"/>
      <w:r>
        <w:t xml:space="preserve">, </w:t>
      </w:r>
      <w:proofErr w:type="spellStart"/>
      <w:r>
        <w:t>INode</w:t>
      </w:r>
      <w:proofErr w:type="spellEnd"/>
    </w:p>
    <w:p w14:paraId="08EC4F73" w14:textId="14FC1BF7" w:rsidR="00951B76" w:rsidRDefault="00C26ADC">
      <w:r>
        <w:t xml:space="preserve">Implementations of Interfaces: </w:t>
      </w:r>
      <w:proofErr w:type="spellStart"/>
      <w:r>
        <w:t>Multi</w:t>
      </w:r>
      <w:r w:rsidR="000B72D9">
        <w:t>G</w:t>
      </w:r>
      <w:r>
        <w:t>raph</w:t>
      </w:r>
      <w:proofErr w:type="spellEnd"/>
      <w:r>
        <w:t xml:space="preserve">, </w:t>
      </w:r>
      <w:r w:rsidR="00DC5E57">
        <w:t>Line</w:t>
      </w:r>
      <w:r>
        <w:t>, Station (respectively)</w:t>
      </w:r>
    </w:p>
    <w:p w14:paraId="502ABF54" w14:textId="12FAC891" w:rsidR="00951B76" w:rsidRDefault="00951B76"/>
    <w:p w14:paraId="39ED2E5B" w14:textId="3890885C" w:rsidR="00951B76" w:rsidRDefault="004728B2">
      <w:r>
        <w:t>Within the Multi</w:t>
      </w:r>
      <w:r w:rsidR="000B72D9">
        <w:t xml:space="preserve">graph half of the program: Multigraph (the implementation of </w:t>
      </w:r>
      <w:proofErr w:type="spellStart"/>
      <w:r w:rsidR="000B72D9">
        <w:t>IMultigraph</w:t>
      </w:r>
      <w:proofErr w:type="spellEnd"/>
      <w:r w:rsidR="000B72D9">
        <w:t xml:space="preserve">) will store a List of </w:t>
      </w:r>
      <w:proofErr w:type="spellStart"/>
      <w:r w:rsidR="000B72D9">
        <w:t>INodes</w:t>
      </w:r>
      <w:proofErr w:type="spellEnd"/>
      <w:r w:rsidR="000B72D9">
        <w:t xml:space="preserve"> and </w:t>
      </w:r>
      <w:proofErr w:type="spellStart"/>
      <w:r w:rsidR="000B72D9">
        <w:t>IEdges</w:t>
      </w:r>
      <w:proofErr w:type="spellEnd"/>
      <w:r w:rsidR="000B72D9">
        <w:t>.</w:t>
      </w:r>
    </w:p>
    <w:p w14:paraId="1BCC0A84" w14:textId="7DBC1C4D" w:rsidR="000B72D9" w:rsidRDefault="000B72D9"/>
    <w:p w14:paraId="3496B893" w14:textId="5774C2CA" w:rsidR="000B72D9" w:rsidRDefault="000B72D9">
      <w:proofErr w:type="spellStart"/>
      <w:r>
        <w:t>IEdges</w:t>
      </w:r>
      <w:proofErr w:type="spellEnd"/>
      <w:r>
        <w:t xml:space="preserve"> will store two </w:t>
      </w:r>
      <w:proofErr w:type="spellStart"/>
      <w:r>
        <w:t>INodes</w:t>
      </w:r>
      <w:proofErr w:type="spellEnd"/>
      <w:r>
        <w:t>.</w:t>
      </w:r>
    </w:p>
    <w:p w14:paraId="4746572E" w14:textId="38069705" w:rsidR="00951B76" w:rsidRDefault="00951B76"/>
    <w:p w14:paraId="6FDC6B36" w14:textId="79D2063F" w:rsidR="00956EE2" w:rsidRDefault="00956EE2">
      <w:r>
        <w:t>Within the Metro half:</w:t>
      </w:r>
    </w:p>
    <w:p w14:paraId="6061F812" w14:textId="493FDF9F" w:rsidR="00B929C8" w:rsidRDefault="00B929C8" w:rsidP="00B929C8">
      <w:proofErr w:type="spellStart"/>
      <w:r>
        <w:t>MetroApp</w:t>
      </w:r>
      <w:proofErr w:type="spellEnd"/>
      <w:r>
        <w:t xml:space="preserve"> creates a Controller which will have an instance of the classes </w:t>
      </w:r>
      <w:proofErr w:type="spellStart"/>
      <w:r>
        <w:t>MetroMapParser</w:t>
      </w:r>
      <w:proofErr w:type="spellEnd"/>
      <w:r>
        <w:t xml:space="preserve">, </w:t>
      </w:r>
      <w:proofErr w:type="spellStart"/>
      <w:r>
        <w:t>UserPrompt</w:t>
      </w:r>
      <w:proofErr w:type="spellEnd"/>
      <w:r>
        <w:t xml:space="preserve">, and Metro. </w:t>
      </w:r>
    </w:p>
    <w:p w14:paraId="0AC2707C" w14:textId="77777777" w:rsidR="00B929C8" w:rsidRDefault="00B929C8"/>
    <w:p w14:paraId="2C1CD1BA" w14:textId="02B72CDD" w:rsidR="00951B76" w:rsidRDefault="000B72D9">
      <w:r>
        <w:t xml:space="preserve">Metro will store the </w:t>
      </w:r>
      <w:r w:rsidR="00B929C8">
        <w:t>multigraph</w:t>
      </w:r>
      <w:r w:rsidR="00DC5E57">
        <w:t xml:space="preserve"> and provides methods specific to a metro.</w:t>
      </w:r>
    </w:p>
    <w:p w14:paraId="7B090424" w14:textId="7F9687F1" w:rsidR="00C838D9" w:rsidRDefault="00C838D9"/>
    <w:p w14:paraId="06DDAB1A" w14:textId="2E9677FD" w:rsidR="00C17A9E" w:rsidRDefault="00225BC7">
      <w:pPr>
        <w:rPr>
          <w:b/>
          <w:u w:val="single"/>
        </w:rPr>
      </w:pPr>
      <w:r>
        <w:rPr>
          <w:b/>
          <w:u w:val="single"/>
        </w:rPr>
        <w:t>Method descriptions</w:t>
      </w:r>
    </w:p>
    <w:p w14:paraId="5D85FE60" w14:textId="787C7E11" w:rsidR="00225BC7" w:rsidRDefault="00225BC7">
      <w:pPr>
        <w:rPr>
          <w:b/>
          <w:u w:val="single"/>
        </w:rPr>
      </w:pPr>
    </w:p>
    <w:p w14:paraId="67FDA679" w14:textId="77777777" w:rsidR="00225BC7" w:rsidRDefault="00225BC7">
      <w:proofErr w:type="spellStart"/>
      <w:r>
        <w:t>IMultigraph</w:t>
      </w:r>
      <w:proofErr w:type="spellEnd"/>
      <w:r>
        <w:t>/</w:t>
      </w:r>
      <w:proofErr w:type="spellStart"/>
      <w:r>
        <w:t>MultiGraph</w:t>
      </w:r>
      <w:proofErr w:type="spellEnd"/>
      <w:r>
        <w:t xml:space="preserve">: </w:t>
      </w:r>
    </w:p>
    <w:p w14:paraId="4801B293" w14:textId="0B0117A9" w:rsidR="00225BC7" w:rsidRDefault="00225BC7" w:rsidP="00225BC7">
      <w:pPr>
        <w:ind w:firstLine="720"/>
      </w:pPr>
      <w:proofErr w:type="spellStart"/>
      <w:r>
        <w:t>addNode</w:t>
      </w:r>
      <w:proofErr w:type="spellEnd"/>
      <w:r>
        <w:t>(</w:t>
      </w:r>
      <w:proofErr w:type="spellStart"/>
      <w:r>
        <w:t>INode</w:t>
      </w:r>
      <w:proofErr w:type="spellEnd"/>
      <w:r>
        <w:t>) – Allows for the multigraph to be populated with nodes.</w:t>
      </w:r>
    </w:p>
    <w:p w14:paraId="3FA6A041" w14:textId="0AA6A4A8" w:rsidR="00225BC7" w:rsidRDefault="00225BC7" w:rsidP="00225BC7">
      <w:pPr>
        <w:ind w:firstLine="720"/>
      </w:pPr>
      <w:proofErr w:type="spellStart"/>
      <w:r>
        <w:t>addEdge</w:t>
      </w:r>
      <w:proofErr w:type="spellEnd"/>
      <w:r>
        <w:t>(</w:t>
      </w:r>
      <w:proofErr w:type="spellStart"/>
      <w:r>
        <w:t>IEdge</w:t>
      </w:r>
      <w:proofErr w:type="spellEnd"/>
      <w:r>
        <w:t>) – Allows for the multigraph to be populated with edges.</w:t>
      </w:r>
    </w:p>
    <w:p w14:paraId="4AF8A060" w14:textId="77777777" w:rsidR="00225BC7" w:rsidRDefault="00225BC7" w:rsidP="00225BC7">
      <w:pPr>
        <w:ind w:left="720"/>
      </w:pPr>
      <w:proofErr w:type="spellStart"/>
      <w:proofErr w:type="gramStart"/>
      <w:r>
        <w:t>getRoute</w:t>
      </w:r>
      <w:proofErr w:type="spellEnd"/>
      <w:r>
        <w:t>(</w:t>
      </w:r>
      <w:proofErr w:type="spellStart"/>
      <w:proofErr w:type="gramEnd"/>
      <w:r>
        <w:t>INode</w:t>
      </w:r>
      <w:proofErr w:type="spellEnd"/>
      <w:r>
        <w:t xml:space="preserve">, </w:t>
      </w:r>
      <w:proofErr w:type="spellStart"/>
      <w:r>
        <w:t>INode</w:t>
      </w:r>
      <w:proofErr w:type="spellEnd"/>
      <w:r>
        <w:t>) – Given two nodes, it will return a List (</w:t>
      </w:r>
      <w:proofErr w:type="spellStart"/>
      <w:r>
        <w:t>java.util.List</w:t>
      </w:r>
      <w:proofErr w:type="spellEnd"/>
      <w:r>
        <w:t xml:space="preserve">) which </w:t>
      </w:r>
    </w:p>
    <w:p w14:paraId="20C14750" w14:textId="133D3CAC" w:rsidR="00225BC7" w:rsidRDefault="00225BC7" w:rsidP="00225BC7">
      <w:pPr>
        <w:ind w:left="720"/>
      </w:pPr>
      <w:r>
        <w:tab/>
        <w:t>contains a series of edges in a path between the two nodes.</w:t>
      </w:r>
      <w:r>
        <w:tab/>
      </w:r>
      <w:r>
        <w:tab/>
      </w:r>
    </w:p>
    <w:p w14:paraId="2D0973C9" w14:textId="77777777" w:rsidR="00225BC7" w:rsidRDefault="00225BC7"/>
    <w:p w14:paraId="7F2BB163" w14:textId="1780C4D4" w:rsidR="00225BC7" w:rsidRDefault="00225BC7">
      <w:proofErr w:type="spellStart"/>
      <w:r>
        <w:t>IEdge</w:t>
      </w:r>
      <w:proofErr w:type="spellEnd"/>
      <w:r>
        <w:t>/</w:t>
      </w:r>
      <w:r w:rsidR="00FA621E">
        <w:t>Line</w:t>
      </w:r>
      <w:r>
        <w:t>:</w:t>
      </w:r>
    </w:p>
    <w:p w14:paraId="41626B42" w14:textId="50B38CB4" w:rsidR="00225BC7" w:rsidRDefault="00A826F8">
      <w:r>
        <w:tab/>
        <w:t xml:space="preserve">getNode1() – returns the </w:t>
      </w:r>
      <w:proofErr w:type="spellStart"/>
      <w:r>
        <w:t>INode</w:t>
      </w:r>
      <w:proofErr w:type="spellEnd"/>
      <w:r>
        <w:t xml:space="preserve"> of one of the nodes the edge connects to.</w:t>
      </w:r>
    </w:p>
    <w:p w14:paraId="21C26AE4" w14:textId="5C24D761" w:rsidR="00A826F8" w:rsidRDefault="00A826F8">
      <w:r>
        <w:tab/>
        <w:t xml:space="preserve">getNode2() – returns the </w:t>
      </w:r>
      <w:proofErr w:type="spellStart"/>
      <w:r>
        <w:t>INode</w:t>
      </w:r>
      <w:proofErr w:type="spellEnd"/>
      <w:r>
        <w:t xml:space="preserve"> of the second node that the edge connects to.</w:t>
      </w:r>
    </w:p>
    <w:p w14:paraId="0C677A2F" w14:textId="7FC7228F" w:rsidR="00A826F8" w:rsidRDefault="00AD3862" w:rsidP="00AD3862">
      <w:pPr>
        <w:ind w:firstLine="720"/>
      </w:pPr>
      <w:proofErr w:type="spellStart"/>
      <w:proofErr w:type="gramStart"/>
      <w:r>
        <w:t>getlabel</w:t>
      </w:r>
      <w:proofErr w:type="spellEnd"/>
      <w:r>
        <w:t>(</w:t>
      </w:r>
      <w:proofErr w:type="gramEnd"/>
      <w:r>
        <w:t>) – returns the label of the edge.</w:t>
      </w:r>
    </w:p>
    <w:p w14:paraId="1585D724" w14:textId="77777777" w:rsidR="00AD3862" w:rsidRDefault="00AD3862" w:rsidP="00AD3862">
      <w:pPr>
        <w:ind w:firstLine="720"/>
      </w:pPr>
    </w:p>
    <w:p w14:paraId="23F0500F" w14:textId="3E8995C6" w:rsidR="00225BC7" w:rsidRDefault="00225BC7">
      <w:proofErr w:type="spellStart"/>
      <w:r>
        <w:t>INode</w:t>
      </w:r>
      <w:proofErr w:type="spellEnd"/>
      <w:r>
        <w:t>/Station:</w:t>
      </w:r>
    </w:p>
    <w:p w14:paraId="64B1CAE5" w14:textId="3022B4D5" w:rsidR="00C17A9E" w:rsidRDefault="00AD3862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– returns the ID of the node</w:t>
      </w:r>
    </w:p>
    <w:p w14:paraId="3E802792" w14:textId="557ADDDC" w:rsidR="00AD3862" w:rsidRDefault="00AD3862"/>
    <w:p w14:paraId="659E283F" w14:textId="7F7AE53B" w:rsidR="00AD3862" w:rsidRDefault="00AD3862"/>
    <w:p w14:paraId="28B8FB4D" w14:textId="50CCF103" w:rsidR="00AD3862" w:rsidRDefault="00FA621E">
      <w:proofErr w:type="spellStart"/>
      <w:r>
        <w:t>ConsoleIO</w:t>
      </w:r>
      <w:proofErr w:type="spellEnd"/>
      <w:r>
        <w:t>:</w:t>
      </w:r>
    </w:p>
    <w:p w14:paraId="6146D090" w14:textId="4B56A3F7" w:rsidR="00FA621E" w:rsidRDefault="00FA621E">
      <w:r>
        <w:tab/>
        <w:t>prompt(String) – prompts the user with a given message past in as a parameter then returns the user input.</w:t>
      </w:r>
    </w:p>
    <w:p w14:paraId="55DD0954" w14:textId="0FEE0744" w:rsidR="00FA621E" w:rsidRDefault="00FA621E">
      <w:r>
        <w:tab/>
      </w:r>
      <w:proofErr w:type="spellStart"/>
      <w:r>
        <w:t>printRoute</w:t>
      </w:r>
      <w:proofErr w:type="spellEnd"/>
      <w:r>
        <w:t>(List&lt;</w:t>
      </w:r>
      <w:proofErr w:type="spellStart"/>
      <w:r>
        <w:t>IEdge</w:t>
      </w:r>
      <w:proofErr w:type="spellEnd"/>
      <w:r>
        <w:t>&gt;) – formats the route of edges past in</w:t>
      </w:r>
    </w:p>
    <w:p w14:paraId="39996836" w14:textId="201F5629" w:rsidR="00FA621E" w:rsidRDefault="00FA621E">
      <w:r>
        <w:tab/>
      </w:r>
    </w:p>
    <w:p w14:paraId="6D3934A4" w14:textId="729F9C5C" w:rsidR="00FA621E" w:rsidRDefault="00FA621E">
      <w:r>
        <w:t>Controller:</w:t>
      </w:r>
    </w:p>
    <w:p w14:paraId="703E71A6" w14:textId="1636413D" w:rsidR="00FA621E" w:rsidRDefault="00FA621E">
      <w:r>
        <w:tab/>
      </w:r>
      <w:proofErr w:type="spellStart"/>
      <w:r>
        <w:t>InitialiseMetro</w:t>
      </w:r>
      <w:proofErr w:type="spellEnd"/>
      <w:r w:rsidR="00FA5BDB">
        <w:t xml:space="preserve"> – calls </w:t>
      </w:r>
      <w:proofErr w:type="spellStart"/>
      <w:r w:rsidR="00FA5BDB">
        <w:t>metromapParser</w:t>
      </w:r>
      <w:proofErr w:type="spellEnd"/>
      <w:r w:rsidR="00FA5BDB">
        <w:t xml:space="preserve"> and returns that in the constructor of metro</w:t>
      </w:r>
    </w:p>
    <w:p w14:paraId="4F1269BE" w14:textId="15452A4E" w:rsidR="00FA621E" w:rsidRDefault="00FA621E">
      <w:r>
        <w:tab/>
        <w:t xml:space="preserve">Run() – where the main loop for the </w:t>
      </w:r>
      <w:r w:rsidR="00FA5BDB">
        <w:t xml:space="preserve">reading user input is based, it was placed in here as it includes some validation(of whether it was a valid station) and wanted to make sure the </w:t>
      </w:r>
      <w:proofErr w:type="spellStart"/>
      <w:r w:rsidR="00FA5BDB">
        <w:t>ConsoleIO</w:t>
      </w:r>
      <w:proofErr w:type="spellEnd"/>
      <w:r w:rsidR="00FA5BDB">
        <w:t xml:space="preserve"> didn’t know about metro or the controller.</w:t>
      </w:r>
    </w:p>
    <w:p w14:paraId="1974B95F" w14:textId="2DF82C7B" w:rsidR="00FA5BDB" w:rsidRDefault="00FA5BDB"/>
    <w:p w14:paraId="24CF42A7" w14:textId="105F4026" w:rsidR="00FA5BDB" w:rsidRDefault="00FA5BDB">
      <w:proofErr w:type="spellStart"/>
      <w:r>
        <w:lastRenderedPageBreak/>
        <w:t>MetroMapParser</w:t>
      </w:r>
      <w:proofErr w:type="spellEnd"/>
      <w:r>
        <w:t>:</w:t>
      </w:r>
    </w:p>
    <w:p w14:paraId="312CBA56" w14:textId="17CF7F0D" w:rsidR="00FA5BDB" w:rsidRDefault="00FA5BDB">
      <w:r>
        <w:tab/>
      </w:r>
      <w:proofErr w:type="spellStart"/>
      <w:proofErr w:type="gramStart"/>
      <w:r w:rsidRPr="00FA5BDB">
        <w:t>generateGraphFromFile</w:t>
      </w:r>
      <w:proofErr w:type="spellEnd"/>
      <w:r>
        <w:t>(</w:t>
      </w:r>
      <w:proofErr w:type="gramEnd"/>
      <w:r>
        <w:t xml:space="preserve">) – this returns some concrete implementation of </w:t>
      </w:r>
      <w:proofErr w:type="spellStart"/>
      <w:r w:rsidR="00FE6D20">
        <w:t>IMultigraph</w:t>
      </w:r>
      <w:proofErr w:type="spellEnd"/>
      <w:r w:rsidR="00FE6D20">
        <w:t xml:space="preserve"> filled with Stations and Lines based on some txt file that was already loaded</w:t>
      </w:r>
    </w:p>
    <w:sectPr w:rsidR="00FA5BDB" w:rsidSect="006A33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3FA5"/>
    <w:multiLevelType w:val="multilevel"/>
    <w:tmpl w:val="BAC0CE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42"/>
    <w:rsid w:val="000145F4"/>
    <w:rsid w:val="000B72D9"/>
    <w:rsid w:val="001A3075"/>
    <w:rsid w:val="001D2D80"/>
    <w:rsid w:val="001D6B42"/>
    <w:rsid w:val="00211417"/>
    <w:rsid w:val="00225BC7"/>
    <w:rsid w:val="00264585"/>
    <w:rsid w:val="002731D9"/>
    <w:rsid w:val="00387545"/>
    <w:rsid w:val="0045423F"/>
    <w:rsid w:val="004728B2"/>
    <w:rsid w:val="004A0673"/>
    <w:rsid w:val="004A57D8"/>
    <w:rsid w:val="006A33FE"/>
    <w:rsid w:val="006B63C9"/>
    <w:rsid w:val="006E6D87"/>
    <w:rsid w:val="0071269E"/>
    <w:rsid w:val="00740525"/>
    <w:rsid w:val="00873A01"/>
    <w:rsid w:val="00951B76"/>
    <w:rsid w:val="00956EE2"/>
    <w:rsid w:val="00A826F8"/>
    <w:rsid w:val="00AB70E5"/>
    <w:rsid w:val="00AD3862"/>
    <w:rsid w:val="00B929C8"/>
    <w:rsid w:val="00C17A9E"/>
    <w:rsid w:val="00C26ADC"/>
    <w:rsid w:val="00C838D9"/>
    <w:rsid w:val="00CB2919"/>
    <w:rsid w:val="00D153F6"/>
    <w:rsid w:val="00DB5042"/>
    <w:rsid w:val="00DC5E57"/>
    <w:rsid w:val="00E31CB5"/>
    <w:rsid w:val="00E71A06"/>
    <w:rsid w:val="00F43830"/>
    <w:rsid w:val="00F4686E"/>
    <w:rsid w:val="00FA5BDB"/>
    <w:rsid w:val="00FA621E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6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621</Words>
  <Characters>3543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Steel</dc:creator>
  <cp:keywords/>
  <dc:description/>
  <cp:lastModifiedBy>Fraser Steel</cp:lastModifiedBy>
  <cp:revision>2</cp:revision>
  <dcterms:created xsi:type="dcterms:W3CDTF">2017-10-07T14:09:00Z</dcterms:created>
  <dcterms:modified xsi:type="dcterms:W3CDTF">2017-10-07T14:09:00Z</dcterms:modified>
</cp:coreProperties>
</file>