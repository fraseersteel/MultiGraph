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07B1E" w14:textId="275548F0" w:rsidR="001A3075" w:rsidRDefault="00C6579A">
      <w:r>
        <w:t>Group w01 –</w:t>
      </w:r>
    </w:p>
    <w:p w14:paraId="423B7575" w14:textId="24365531" w:rsidR="00C6579A" w:rsidRPr="00C6579A" w:rsidRDefault="00C6579A">
      <w:proofErr w:type="spellStart"/>
      <w:r>
        <w:t>Kuen</w:t>
      </w:r>
      <w:proofErr w:type="spellEnd"/>
      <w:r>
        <w:t xml:space="preserve"> Wai Chan, Ben Hubbard, Fraser Steel, Elena Xiao</w:t>
      </w:r>
    </w:p>
    <w:p w14:paraId="42E01A8B" w14:textId="77777777" w:rsidR="001A3075" w:rsidRDefault="001A3075">
      <w:pPr>
        <w:rPr>
          <w:b/>
          <w:u w:val="single"/>
        </w:rPr>
      </w:pPr>
    </w:p>
    <w:p w14:paraId="22604ADE" w14:textId="6F9414DA" w:rsidR="00AB70E5" w:rsidRPr="00C6579A" w:rsidRDefault="00AB70E5">
      <w:pPr>
        <w:rPr>
          <w:b/>
          <w:sz w:val="36"/>
          <w:szCs w:val="36"/>
        </w:rPr>
      </w:pPr>
      <w:r w:rsidRPr="00C6579A">
        <w:rPr>
          <w:b/>
          <w:sz w:val="36"/>
          <w:szCs w:val="36"/>
        </w:rPr>
        <w:t>Overview</w:t>
      </w:r>
    </w:p>
    <w:p w14:paraId="476122C5" w14:textId="77777777" w:rsidR="004A0673" w:rsidRDefault="004A0673"/>
    <w:p w14:paraId="75BEA171" w14:textId="5EF08FDC" w:rsidR="002F2719" w:rsidRDefault="004A0673">
      <w:r>
        <w:t>In order to</w:t>
      </w:r>
      <w:bookmarkStart w:id="0" w:name="_Hlk494302318"/>
      <w:r>
        <w:t xml:space="preserve"> </w:t>
      </w:r>
      <w:bookmarkEnd w:id="0"/>
      <w:r>
        <w:t xml:space="preserve">promote decoupling within the project, and potential future re-usage of certain classes (such as those for the </w:t>
      </w:r>
      <w:r w:rsidR="00740525">
        <w:t>M</w:t>
      </w:r>
      <w:r>
        <w:t xml:space="preserve">ultigraph), the project has been separated into two halves. The two halves consist of those representing functionality of the Metro System, and another outlining the </w:t>
      </w:r>
      <w:r w:rsidR="00740525">
        <w:t>M</w:t>
      </w:r>
      <w:r>
        <w:t xml:space="preserve">ultigraph. Furthermore, to </w:t>
      </w:r>
      <w:r w:rsidR="002F2719">
        <w:t>attempt to structure the project a bit better we decided to aim for a Model-View-Controller</w:t>
      </w:r>
      <w:r w:rsidR="004A056B">
        <w:t xml:space="preserve"> approach</w:t>
      </w:r>
      <w:r w:rsidR="002F2719">
        <w:t xml:space="preserve">. </w:t>
      </w:r>
    </w:p>
    <w:p w14:paraId="4DCBDD43" w14:textId="77777777" w:rsidR="004A056B" w:rsidRDefault="004A056B"/>
    <w:p w14:paraId="07D19482" w14:textId="74DFBD18" w:rsidR="002F2719" w:rsidRDefault="002F2719" w:rsidP="002F2719">
      <w:pPr>
        <w:pStyle w:val="ListParagraph"/>
        <w:numPr>
          <w:ilvl w:val="0"/>
          <w:numId w:val="3"/>
        </w:numPr>
      </w:pPr>
      <w:r>
        <w:t xml:space="preserve">Model being the </w:t>
      </w:r>
      <w:r w:rsidR="004A056B">
        <w:t>multi</w:t>
      </w:r>
      <w:r>
        <w:t>graph and the data that is held in the nodes and edges.</w:t>
      </w:r>
    </w:p>
    <w:p w14:paraId="59BC1395" w14:textId="0B9C2854" w:rsidR="002F2719" w:rsidRDefault="002F2719" w:rsidP="002F2719">
      <w:pPr>
        <w:pStyle w:val="ListParagraph"/>
        <w:numPr>
          <w:ilvl w:val="0"/>
          <w:numId w:val="3"/>
        </w:numPr>
      </w:pPr>
      <w:r>
        <w:t>View being the ConsoleIO which was responsible for reading in user input but also for big jobs like printing out the route</w:t>
      </w:r>
      <w:r w:rsidR="004A056B">
        <w:t xml:space="preserve"> in an easy to read way</w:t>
      </w:r>
      <w:r>
        <w:t xml:space="preserve">. As this was just a console user interface </w:t>
      </w:r>
      <w:r w:rsidR="003B1556">
        <w:t xml:space="preserve">and no </w:t>
      </w:r>
      <w:proofErr w:type="spellStart"/>
      <w:r w:rsidR="003B1556">
        <w:t>Gu</w:t>
      </w:r>
      <w:r>
        <w:t>i</w:t>
      </w:r>
      <w:proofErr w:type="spellEnd"/>
      <w:r>
        <w:t xml:space="preserve"> there are a few </w:t>
      </w:r>
      <w:proofErr w:type="gramStart"/>
      <w:r>
        <w:t>system</w:t>
      </w:r>
      <w:proofErr w:type="gramEnd"/>
      <w:r>
        <w:t xml:space="preserve"> prints in the controller class as we didn’t feel it was entirely necessary to ask the ConsoleIO to print every line to the user.</w:t>
      </w:r>
    </w:p>
    <w:p w14:paraId="63FC8008" w14:textId="0DDCB945" w:rsidR="002F2719" w:rsidRDefault="002F2719" w:rsidP="002F2719">
      <w:pPr>
        <w:pStyle w:val="ListParagraph"/>
        <w:numPr>
          <w:ilvl w:val="0"/>
          <w:numId w:val="3"/>
        </w:numPr>
      </w:pPr>
      <w:r>
        <w:t xml:space="preserve">Controller being the Controller class which would take the input read in by ConsoleIO and handle it in relation to the data held in the graph. For example, </w:t>
      </w:r>
      <w:proofErr w:type="gramStart"/>
      <w:r>
        <w:t>in order to</w:t>
      </w:r>
      <w:proofErr w:type="gramEnd"/>
      <w:r>
        <w:t xml:space="preserve"> verify the user has given a valid station name it made sense to us to have </w:t>
      </w:r>
      <w:r w:rsidR="003B1556">
        <w:t>somewhere would be able to query the data and return a response.</w:t>
      </w:r>
    </w:p>
    <w:p w14:paraId="67BC4EC0" w14:textId="21874BEB" w:rsidR="003B1556" w:rsidRDefault="003B1556" w:rsidP="003B1556"/>
    <w:p w14:paraId="5E783BFA" w14:textId="09E2DACD" w:rsidR="003B1556" w:rsidRDefault="003B1556" w:rsidP="003B1556">
      <w:r>
        <w:t xml:space="preserve">We decided to implement Stations and Lines metro side instead of Nodes and Edges graph side as we felt that in a larger program it would give more flexibility in what data could be stored on the nodes implementation as you wouldn’t be able add more fields to a Node class as it wouldn’t necessarily make sense to the </w:t>
      </w:r>
      <w:r w:rsidR="004A056B">
        <w:t>multigraph</w:t>
      </w:r>
      <w:r>
        <w:t>.</w:t>
      </w:r>
    </w:p>
    <w:p w14:paraId="353ED9D2" w14:textId="0CFA788C" w:rsidR="00740525" w:rsidRDefault="00740525"/>
    <w:p w14:paraId="39241D72" w14:textId="78F99ECF" w:rsidR="002F2719" w:rsidRDefault="002F2719"/>
    <w:p w14:paraId="1B4E71EC" w14:textId="2B7534FD" w:rsidR="002F2719" w:rsidRDefault="002F2719"/>
    <w:p w14:paraId="2034E8E5" w14:textId="04F07485" w:rsidR="00C6579A" w:rsidRDefault="00C6579A"/>
    <w:p w14:paraId="303786F3" w14:textId="060E7088" w:rsidR="002F2719" w:rsidRPr="00C6579A" w:rsidRDefault="002F2719">
      <w:pPr>
        <w:rPr>
          <w:b/>
          <w:sz w:val="36"/>
          <w:szCs w:val="36"/>
        </w:rPr>
      </w:pPr>
      <w:r w:rsidRPr="00C6579A">
        <w:rPr>
          <w:b/>
          <w:sz w:val="36"/>
          <w:szCs w:val="36"/>
        </w:rPr>
        <w:t>UML Description</w:t>
      </w:r>
    </w:p>
    <w:p w14:paraId="5F41F433" w14:textId="77777777" w:rsidR="002F2719" w:rsidRDefault="002F2719"/>
    <w:p w14:paraId="28726CD7" w14:textId="25358A5F" w:rsidR="00740525" w:rsidRDefault="00C26ADC">
      <w:r>
        <w:rPr>
          <w:b/>
          <w:u w:val="single"/>
        </w:rPr>
        <w:t xml:space="preserve">Role of </w:t>
      </w:r>
      <w:r w:rsidR="00740525">
        <w:rPr>
          <w:b/>
          <w:u w:val="single"/>
        </w:rPr>
        <w:t>Interfaces</w:t>
      </w:r>
    </w:p>
    <w:p w14:paraId="77A7221F" w14:textId="77777777" w:rsidR="00740525" w:rsidRDefault="00740525"/>
    <w:p w14:paraId="1D2FCED3" w14:textId="1C2D33B6" w:rsidR="00740525" w:rsidRDefault="00740525" w:rsidP="00740525">
      <w:proofErr w:type="spellStart"/>
      <w:r>
        <w:t>IMultigraph</w:t>
      </w:r>
      <w:proofErr w:type="spellEnd"/>
      <w:r>
        <w:t>: O</w:t>
      </w:r>
      <w:r w:rsidR="000B72D9">
        <w:t>utlines the functionality of a m</w:t>
      </w:r>
      <w:r>
        <w:t>ultigraph. Public methods will allow for the addi</w:t>
      </w:r>
      <w:r w:rsidR="000B72D9">
        <w:t>tion of Nodes and Edges to the m</w:t>
      </w:r>
      <w:r>
        <w:t>ultigraph</w:t>
      </w:r>
      <w:r w:rsidR="00E31CB5">
        <w:t>.</w:t>
      </w:r>
      <w:r w:rsidRPr="00C26ADC">
        <w:t xml:space="preserve"> Multigraphs </w:t>
      </w:r>
      <w:r>
        <w:t xml:space="preserve">will also be capable of returning a List of Edges representing a path between two </w:t>
      </w:r>
      <w:r w:rsidR="00CB2919">
        <w:t xml:space="preserve">Nodes. </w:t>
      </w:r>
      <w:r w:rsidR="00F43830">
        <w:t xml:space="preserve">The List being an implementation of the </w:t>
      </w:r>
      <w:r w:rsidR="0045423F">
        <w:t xml:space="preserve">interface </w:t>
      </w:r>
      <w:proofErr w:type="spellStart"/>
      <w:proofErr w:type="gramStart"/>
      <w:r w:rsidR="0045423F">
        <w:t>java.util</w:t>
      </w:r>
      <w:proofErr w:type="gramEnd"/>
      <w:r w:rsidR="0045423F">
        <w:t>.List</w:t>
      </w:r>
      <w:proofErr w:type="spellEnd"/>
      <w:r w:rsidR="0045423F">
        <w:t>.</w:t>
      </w:r>
    </w:p>
    <w:p w14:paraId="44376BCF" w14:textId="77777777" w:rsidR="00740525" w:rsidRDefault="00740525"/>
    <w:p w14:paraId="78E8A2C2" w14:textId="34618249" w:rsidR="00740525" w:rsidRDefault="00740525">
      <w:proofErr w:type="spellStart"/>
      <w:r>
        <w:t>IEdge</w:t>
      </w:r>
      <w:proofErr w:type="spellEnd"/>
      <w:r>
        <w:t xml:space="preserve">: Outlines the functionality of Edges, used within </w:t>
      </w:r>
      <w:r w:rsidR="000B72D9">
        <w:t>m</w:t>
      </w:r>
      <w:r>
        <w:t>ultigraphs.</w:t>
      </w:r>
      <w:r w:rsidR="00CB2919">
        <w:t xml:space="preserve"> Methods may include </w:t>
      </w:r>
      <w:r w:rsidR="00F43830">
        <w:t>returning the label of the edge, or returning one of the nodes that the edge connects to (two separate methods are required, one for each node).</w:t>
      </w:r>
    </w:p>
    <w:p w14:paraId="78B0CC3B" w14:textId="77777777" w:rsidR="00740525" w:rsidRDefault="00740525"/>
    <w:p w14:paraId="6865F1C5" w14:textId="76FE4665" w:rsidR="00740525" w:rsidRPr="00CB2919" w:rsidRDefault="00740525">
      <w:pPr>
        <w:rPr>
          <w:color w:val="000000" w:themeColor="text1"/>
        </w:rPr>
      </w:pPr>
      <w:proofErr w:type="spellStart"/>
      <w:r>
        <w:t>INode</w:t>
      </w:r>
      <w:proofErr w:type="spellEnd"/>
      <w:r>
        <w:t xml:space="preserve">: Outlines the functionality of Nodes, used within </w:t>
      </w:r>
      <w:r w:rsidR="00B929C8">
        <w:t>m</w:t>
      </w:r>
      <w:r>
        <w:t>ultigraphs.</w:t>
      </w:r>
      <w:r w:rsidR="00CB2919" w:rsidRPr="00CB2919">
        <w:rPr>
          <w:color w:val="000000" w:themeColor="text1"/>
        </w:rPr>
        <w:t xml:space="preserve"> </w:t>
      </w:r>
      <w:r w:rsidR="00CB2919" w:rsidRPr="00F43830">
        <w:rPr>
          <w:color w:val="000000" w:themeColor="text1"/>
        </w:rPr>
        <w:t>This may include returning the values of the ID</w:t>
      </w:r>
      <w:r w:rsidR="00E31CB5" w:rsidRPr="00E31CB5">
        <w:rPr>
          <w:color w:val="000000" w:themeColor="text1"/>
        </w:rPr>
        <w:t>.</w:t>
      </w:r>
    </w:p>
    <w:p w14:paraId="745FCC81" w14:textId="3E6E00E6" w:rsidR="00740525" w:rsidRDefault="00740525"/>
    <w:p w14:paraId="1D2547F5" w14:textId="77777777" w:rsidR="00B929C8" w:rsidRDefault="00B929C8"/>
    <w:p w14:paraId="62A922BA" w14:textId="016D6CEE" w:rsidR="0045423F" w:rsidRDefault="00C26ADC" w:rsidP="0045423F">
      <w:pPr>
        <w:rPr>
          <w:b/>
          <w:u w:val="single"/>
        </w:rPr>
      </w:pPr>
      <w:r>
        <w:rPr>
          <w:b/>
          <w:u w:val="single"/>
        </w:rPr>
        <w:t xml:space="preserve">Role of </w:t>
      </w:r>
      <w:r w:rsidR="0045423F">
        <w:rPr>
          <w:b/>
          <w:u w:val="single"/>
        </w:rPr>
        <w:t>Classes</w:t>
      </w:r>
    </w:p>
    <w:p w14:paraId="3C7EF88D" w14:textId="6E12105D" w:rsidR="0045423F" w:rsidRDefault="0045423F" w:rsidP="0045423F">
      <w:pPr>
        <w:rPr>
          <w:b/>
          <w:u w:val="single"/>
        </w:rPr>
      </w:pPr>
    </w:p>
    <w:p w14:paraId="460AA324" w14:textId="0C4E78F7" w:rsidR="0045423F" w:rsidRDefault="0045423F" w:rsidP="0045423F">
      <w:proofErr w:type="spellStart"/>
      <w:r>
        <w:t>Multi</w:t>
      </w:r>
      <w:r w:rsidR="000B72D9">
        <w:t>G</w:t>
      </w:r>
      <w:r>
        <w:t>raph</w:t>
      </w:r>
      <w:proofErr w:type="spellEnd"/>
      <w:r>
        <w:t>:</w:t>
      </w:r>
      <w:r w:rsidR="00951B76">
        <w:t xml:space="preserve"> </w:t>
      </w:r>
      <w:r w:rsidR="0071269E">
        <w:t xml:space="preserve">A concrete implementation of the </w:t>
      </w:r>
      <w:proofErr w:type="spellStart"/>
      <w:r w:rsidR="0071269E">
        <w:t>IMultigraph</w:t>
      </w:r>
      <w:proofErr w:type="spellEnd"/>
      <w:r w:rsidR="0071269E">
        <w:t xml:space="preserve"> interface. This would allow the program to instantiate an instance of Multigraph and use it in place of </w:t>
      </w:r>
      <w:proofErr w:type="spellStart"/>
      <w:r w:rsidR="0071269E">
        <w:t>IMultigraph</w:t>
      </w:r>
      <w:proofErr w:type="spellEnd"/>
      <w:r w:rsidR="0071269E">
        <w:t xml:space="preserve"> references.</w:t>
      </w:r>
    </w:p>
    <w:p w14:paraId="42FF2CD2" w14:textId="77777777" w:rsidR="0071269E" w:rsidRDefault="0071269E" w:rsidP="0045423F"/>
    <w:p w14:paraId="2B6B933B" w14:textId="341D7A92" w:rsidR="0045423F" w:rsidRDefault="00E31CB5" w:rsidP="0045423F">
      <w:r>
        <w:t>Line</w:t>
      </w:r>
      <w:r w:rsidR="0045423F">
        <w:t>:</w:t>
      </w:r>
      <w:r w:rsidR="0071269E">
        <w:t xml:space="preserve"> Likewise, this provides an implementation of the </w:t>
      </w:r>
      <w:proofErr w:type="spellStart"/>
      <w:r w:rsidR="0071269E">
        <w:t>IEdge</w:t>
      </w:r>
      <w:proofErr w:type="spellEnd"/>
      <w:r w:rsidR="0071269E">
        <w:t xml:space="preserve"> interface.</w:t>
      </w:r>
    </w:p>
    <w:p w14:paraId="79A81318" w14:textId="77777777" w:rsidR="0071269E" w:rsidRDefault="0071269E" w:rsidP="0045423F"/>
    <w:p w14:paraId="4271C177" w14:textId="6C60CF91" w:rsidR="0045423F" w:rsidRDefault="00F4686E" w:rsidP="0045423F">
      <w:r>
        <w:t>Station:</w:t>
      </w:r>
      <w:r w:rsidR="0071269E">
        <w:t xml:space="preserve"> This provides an implementation of the </w:t>
      </w:r>
      <w:proofErr w:type="spellStart"/>
      <w:r w:rsidR="0071269E">
        <w:t>INode</w:t>
      </w:r>
      <w:proofErr w:type="spellEnd"/>
      <w:r w:rsidR="0071269E">
        <w:t xml:space="preserve"> interface.</w:t>
      </w:r>
      <w:r w:rsidR="00E31CB5">
        <w:t xml:space="preserve"> Stores the name.</w:t>
      </w:r>
    </w:p>
    <w:p w14:paraId="2B55AE1B" w14:textId="4C74F7C8" w:rsidR="00740525" w:rsidRDefault="00740525"/>
    <w:p w14:paraId="0B6C787B" w14:textId="02C36937" w:rsidR="00CB2919" w:rsidRDefault="00C838D9">
      <w:proofErr w:type="spellStart"/>
      <w:r>
        <w:t>Metro</w:t>
      </w:r>
      <w:r w:rsidR="0071269E">
        <w:t>App</w:t>
      </w:r>
      <w:proofErr w:type="spellEnd"/>
      <w:r>
        <w:t>:</w:t>
      </w:r>
      <w:r w:rsidR="0071269E">
        <w:t xml:space="preserve"> This class must be run by the user to initialise the program. </w:t>
      </w:r>
      <w:r w:rsidR="000145F4">
        <w:t>It contains the only main method within the project.</w:t>
      </w:r>
    </w:p>
    <w:p w14:paraId="28C62D5A" w14:textId="6EDB261B" w:rsidR="00CB2919" w:rsidRDefault="00CB2919"/>
    <w:p w14:paraId="23DE1C9A" w14:textId="77777777" w:rsidR="00C26ADC" w:rsidRDefault="00C26ADC" w:rsidP="00C26ADC">
      <w:proofErr w:type="spellStart"/>
      <w:r>
        <w:t>MetroMapParser</w:t>
      </w:r>
      <w:proofErr w:type="spellEnd"/>
      <w:r>
        <w:t xml:space="preserve">: This class (which is provided) will parse the given text file in order to fill a </w:t>
      </w:r>
      <w:proofErr w:type="spellStart"/>
      <w:r>
        <w:t>MultiGraph</w:t>
      </w:r>
      <w:proofErr w:type="spellEnd"/>
      <w:r>
        <w:t xml:space="preserve"> with information regarding the Boston Metro system (such as the stations and track lines).</w:t>
      </w:r>
    </w:p>
    <w:p w14:paraId="04D46842" w14:textId="23D2B526" w:rsidR="00951B76" w:rsidRDefault="00951B76"/>
    <w:p w14:paraId="68A0E277" w14:textId="26EE2F62" w:rsidR="00951B76" w:rsidRPr="00C26ADC" w:rsidRDefault="00E31CB5" w:rsidP="00951B76">
      <w:r>
        <w:t>ConsoleIO</w:t>
      </w:r>
      <w:r w:rsidR="000145F4" w:rsidRPr="00C26ADC">
        <w:t>: This class acts as the View w</w:t>
      </w:r>
      <w:r w:rsidR="001D2D80" w:rsidRPr="00C26ADC">
        <w:t>ithin the Model-View-Controller; it will manage</w:t>
      </w:r>
      <w:r w:rsidR="00C26ADC">
        <w:t xml:space="preserve"> user messages</w:t>
      </w:r>
      <w:r w:rsidR="001D2D80" w:rsidRPr="00C26ADC">
        <w:t xml:space="preserve"> and retrieve user-input through the console.</w:t>
      </w:r>
    </w:p>
    <w:p w14:paraId="3F6501C4" w14:textId="2101A09C" w:rsidR="0071269E" w:rsidRPr="001D2D80" w:rsidRDefault="0071269E" w:rsidP="00951B76">
      <w:pPr>
        <w:rPr>
          <w:highlight w:val="yellow"/>
        </w:rPr>
      </w:pPr>
    </w:p>
    <w:p w14:paraId="6F9CCBCF" w14:textId="0122393D" w:rsidR="000145F4" w:rsidRDefault="000145F4" w:rsidP="000145F4">
      <w:r w:rsidRPr="00C26ADC">
        <w:t>Controller: This class acts as the Controller w</w:t>
      </w:r>
      <w:r w:rsidR="001D2D80" w:rsidRPr="00C26ADC">
        <w:t xml:space="preserve">ithin the Model-View-Controller; it will parse the user input </w:t>
      </w:r>
      <w:r w:rsidR="00C26ADC" w:rsidRPr="00C26ADC">
        <w:t xml:space="preserve">from an instance of User Prompt, </w:t>
      </w:r>
      <w:r w:rsidR="001D2D80" w:rsidRPr="00C26ADC">
        <w:t>and manage the Metro system</w:t>
      </w:r>
      <w:r w:rsidR="00C26ADC" w:rsidRPr="00C26ADC">
        <w:t xml:space="preserve"> app in accordance to the input</w:t>
      </w:r>
      <w:r w:rsidR="001D2D80" w:rsidRPr="00C26ADC">
        <w:t>.</w:t>
      </w:r>
      <w:r w:rsidR="00C26ADC">
        <w:t xml:space="preserve"> </w:t>
      </w:r>
      <w:r w:rsidR="00EF2B4D">
        <w:t xml:space="preserve">Controller now holds Multigraph rather than the initial design of using Metro. </w:t>
      </w:r>
    </w:p>
    <w:p w14:paraId="0189C876" w14:textId="3A4631A9" w:rsidR="00951B76" w:rsidRDefault="000145F4">
      <w:r>
        <w:t xml:space="preserve"> </w:t>
      </w:r>
    </w:p>
    <w:p w14:paraId="5DF448B7" w14:textId="7A7510E9" w:rsidR="00E71A06" w:rsidRDefault="00E71A06"/>
    <w:p w14:paraId="2278FD6B" w14:textId="0B629627" w:rsidR="00C26ADC" w:rsidRDefault="00C26ADC" w:rsidP="00C26ADC">
      <w:pPr>
        <w:rPr>
          <w:b/>
          <w:u w:val="single"/>
        </w:rPr>
      </w:pPr>
      <w:r>
        <w:rPr>
          <w:b/>
          <w:u w:val="single"/>
        </w:rPr>
        <w:t>Relationships between interfaces and classes</w:t>
      </w:r>
    </w:p>
    <w:p w14:paraId="1DE47F60" w14:textId="61F755DC" w:rsidR="00951B76" w:rsidRDefault="00951B76"/>
    <w:p w14:paraId="68A5C228" w14:textId="083240D9" w:rsidR="00951B76" w:rsidRDefault="00C26ADC">
      <w:r>
        <w:t xml:space="preserve">Interfaces: </w:t>
      </w:r>
      <w:proofErr w:type="spellStart"/>
      <w:r>
        <w:t>IMultigraph</w:t>
      </w:r>
      <w:proofErr w:type="spellEnd"/>
      <w:r>
        <w:t xml:space="preserve">, </w:t>
      </w:r>
      <w:proofErr w:type="spellStart"/>
      <w:r>
        <w:t>IEdge</w:t>
      </w:r>
      <w:proofErr w:type="spellEnd"/>
      <w:r>
        <w:t xml:space="preserve">, </w:t>
      </w:r>
      <w:proofErr w:type="spellStart"/>
      <w:r>
        <w:t>INode</w:t>
      </w:r>
      <w:proofErr w:type="spellEnd"/>
    </w:p>
    <w:p w14:paraId="08EC4F73" w14:textId="14FC1BF7" w:rsidR="00951B76" w:rsidRDefault="00C26ADC">
      <w:r>
        <w:t xml:space="preserve">Implementations of Interfaces: </w:t>
      </w:r>
      <w:proofErr w:type="spellStart"/>
      <w:r>
        <w:t>Multi</w:t>
      </w:r>
      <w:r w:rsidR="000B72D9">
        <w:t>G</w:t>
      </w:r>
      <w:r>
        <w:t>raph</w:t>
      </w:r>
      <w:proofErr w:type="spellEnd"/>
      <w:r>
        <w:t xml:space="preserve">, </w:t>
      </w:r>
      <w:r w:rsidR="00DC5E57">
        <w:t>Line</w:t>
      </w:r>
      <w:r>
        <w:t>, Station (respectively)</w:t>
      </w:r>
    </w:p>
    <w:p w14:paraId="502ABF54" w14:textId="12FAC891" w:rsidR="00951B76" w:rsidRDefault="00951B76"/>
    <w:p w14:paraId="39ED2E5B" w14:textId="500657E4" w:rsidR="00951B76" w:rsidRDefault="004728B2">
      <w:r>
        <w:t>Within the Multi</w:t>
      </w:r>
      <w:r w:rsidR="000B72D9">
        <w:t xml:space="preserve">graph half of the program: Multigraph (the implementation of </w:t>
      </w:r>
      <w:proofErr w:type="spellStart"/>
      <w:r w:rsidR="000B72D9">
        <w:t>IMultigraph</w:t>
      </w:r>
      <w:proofErr w:type="spellEnd"/>
      <w:r w:rsidR="000B72D9">
        <w:t>) will store</w:t>
      </w:r>
      <w:r w:rsidR="004A056B">
        <w:t xml:space="preserve"> </w:t>
      </w:r>
      <w:r w:rsidR="004A056B">
        <w:t>a list of</w:t>
      </w:r>
      <w:r w:rsidR="004A056B">
        <w:t xml:space="preserve"> </w:t>
      </w:r>
      <w:proofErr w:type="spellStart"/>
      <w:r w:rsidR="004A056B">
        <w:t>IEdges</w:t>
      </w:r>
      <w:proofErr w:type="spellEnd"/>
      <w:r w:rsidR="004A056B">
        <w:t xml:space="preserve"> and a </w:t>
      </w:r>
      <w:proofErr w:type="spellStart"/>
      <w:r w:rsidR="004A056B">
        <w:t>HashMap</w:t>
      </w:r>
      <w:proofErr w:type="spellEnd"/>
      <w:r w:rsidR="000B72D9">
        <w:t xml:space="preserve"> of </w:t>
      </w:r>
      <w:r w:rsidR="004A056B">
        <w:t xml:space="preserve">ids (Key) and </w:t>
      </w:r>
      <w:proofErr w:type="spellStart"/>
      <w:r w:rsidR="000B72D9">
        <w:t>INodes</w:t>
      </w:r>
      <w:proofErr w:type="spellEnd"/>
      <w:r w:rsidR="004A056B">
        <w:t xml:space="preserve"> (value), </w:t>
      </w:r>
      <w:r w:rsidR="000B72D9">
        <w:t xml:space="preserve"> </w:t>
      </w:r>
    </w:p>
    <w:p w14:paraId="1BCC0A84" w14:textId="7DBC1C4D" w:rsidR="000B72D9" w:rsidRDefault="000B72D9"/>
    <w:p w14:paraId="3496B893" w14:textId="00FCB7A3" w:rsidR="000B72D9" w:rsidRDefault="000B72D9">
      <w:proofErr w:type="spellStart"/>
      <w:r>
        <w:t>IEdges</w:t>
      </w:r>
      <w:proofErr w:type="spellEnd"/>
      <w:r>
        <w:t xml:space="preserve"> will store</w:t>
      </w:r>
      <w:r w:rsidR="004A056B">
        <w:t xml:space="preserve"> the</w:t>
      </w:r>
      <w:r>
        <w:t xml:space="preserve"> two </w:t>
      </w:r>
      <w:proofErr w:type="spellStart"/>
      <w:r>
        <w:t>INodes</w:t>
      </w:r>
      <w:proofErr w:type="spellEnd"/>
      <w:r w:rsidR="004A056B">
        <w:t xml:space="preserve"> it is connected to</w:t>
      </w:r>
      <w:r>
        <w:t>.</w:t>
      </w:r>
    </w:p>
    <w:p w14:paraId="4746572E" w14:textId="38069705" w:rsidR="00951B76" w:rsidRDefault="00951B76"/>
    <w:p w14:paraId="6FDC6B36" w14:textId="79D2063F" w:rsidR="00956EE2" w:rsidRDefault="00956EE2">
      <w:r>
        <w:t>Within the Metro half:</w:t>
      </w:r>
    </w:p>
    <w:p w14:paraId="6061F812" w14:textId="2664CBD7" w:rsidR="00B929C8" w:rsidRDefault="00B929C8" w:rsidP="00B929C8">
      <w:proofErr w:type="spellStart"/>
      <w:r>
        <w:t>MetroApp</w:t>
      </w:r>
      <w:proofErr w:type="spellEnd"/>
      <w:r w:rsidR="004A056B">
        <w:t xml:space="preserve"> creates an instance of </w:t>
      </w:r>
      <w:proofErr w:type="spellStart"/>
      <w:r w:rsidR="004A056B">
        <w:t>MetroMapParser</w:t>
      </w:r>
      <w:proofErr w:type="spellEnd"/>
      <w:r w:rsidR="004A056B">
        <w:t xml:space="preserve"> and</w:t>
      </w:r>
      <w:r>
        <w:t xml:space="preserve"> Controller</w:t>
      </w:r>
      <w:r w:rsidR="004A056B">
        <w:t>.</w:t>
      </w:r>
    </w:p>
    <w:p w14:paraId="0AC2707C" w14:textId="77777777" w:rsidR="00B929C8" w:rsidRDefault="00B929C8"/>
    <w:p w14:paraId="2C1CD1BA" w14:textId="6CDE30B9" w:rsidR="00951B76" w:rsidRDefault="004A056B">
      <w:r>
        <w:t>Controller will hold some implementation of</w:t>
      </w:r>
      <w:r w:rsidR="00C54EB7">
        <w:t xml:space="preserve"> </w:t>
      </w:r>
      <w:proofErr w:type="spellStart"/>
      <w:r>
        <w:t>I</w:t>
      </w:r>
      <w:r w:rsidR="00C54EB7">
        <w:t>Multigraph</w:t>
      </w:r>
      <w:proofErr w:type="spellEnd"/>
      <w:r w:rsidR="00C54EB7">
        <w:t xml:space="preserve"> rather than the initial design of Metro holding it. We removed the metro class.</w:t>
      </w:r>
    </w:p>
    <w:p w14:paraId="230016AE" w14:textId="5572D339" w:rsidR="004A056B" w:rsidRDefault="004A056B"/>
    <w:p w14:paraId="311E0C85" w14:textId="2BB11689" w:rsidR="004A056B" w:rsidRDefault="004A056B">
      <w:r>
        <w:t>Controller also has an instance of ConsoleIO, both of which just refer to Lines and Stations.</w:t>
      </w:r>
    </w:p>
    <w:p w14:paraId="7B090424" w14:textId="7F9687F1" w:rsidR="00C838D9" w:rsidRDefault="00C838D9"/>
    <w:p w14:paraId="1C38BAED" w14:textId="77777777" w:rsidR="00C6579A" w:rsidRDefault="00C6579A">
      <w:pPr>
        <w:rPr>
          <w:b/>
          <w:u w:val="single"/>
        </w:rPr>
      </w:pPr>
    </w:p>
    <w:p w14:paraId="77C32EFF" w14:textId="77777777" w:rsidR="00C6579A" w:rsidRDefault="00C6579A">
      <w:pPr>
        <w:rPr>
          <w:b/>
          <w:u w:val="single"/>
        </w:rPr>
      </w:pPr>
    </w:p>
    <w:p w14:paraId="095A0D5B" w14:textId="77777777" w:rsidR="00C6579A" w:rsidRDefault="00C6579A">
      <w:pPr>
        <w:rPr>
          <w:b/>
          <w:u w:val="single"/>
        </w:rPr>
      </w:pPr>
    </w:p>
    <w:p w14:paraId="06DDAB1A" w14:textId="15EEE87F" w:rsidR="00C17A9E" w:rsidRDefault="00225BC7">
      <w:pPr>
        <w:rPr>
          <w:b/>
          <w:u w:val="single"/>
        </w:rPr>
      </w:pPr>
      <w:r>
        <w:rPr>
          <w:b/>
          <w:u w:val="single"/>
        </w:rPr>
        <w:t>Method descriptions</w:t>
      </w:r>
    </w:p>
    <w:p w14:paraId="5D85FE60" w14:textId="787C7E11" w:rsidR="00225BC7" w:rsidRDefault="00225BC7">
      <w:pPr>
        <w:rPr>
          <w:b/>
          <w:u w:val="single"/>
        </w:rPr>
      </w:pPr>
    </w:p>
    <w:p w14:paraId="67FDA679" w14:textId="77777777" w:rsidR="00225BC7" w:rsidRDefault="00225BC7">
      <w:proofErr w:type="spellStart"/>
      <w:r>
        <w:t>IMultigraph</w:t>
      </w:r>
      <w:proofErr w:type="spellEnd"/>
      <w:r>
        <w:t>/</w:t>
      </w:r>
      <w:proofErr w:type="spellStart"/>
      <w:r>
        <w:t>MultiGraph</w:t>
      </w:r>
      <w:proofErr w:type="spellEnd"/>
      <w:r>
        <w:t xml:space="preserve">: </w:t>
      </w:r>
    </w:p>
    <w:p w14:paraId="4801B293" w14:textId="6FCA3259" w:rsidR="00225BC7" w:rsidRDefault="00225BC7" w:rsidP="00E16847">
      <w:pPr>
        <w:pStyle w:val="ListParagraph"/>
        <w:numPr>
          <w:ilvl w:val="0"/>
          <w:numId w:val="3"/>
        </w:numPr>
      </w:pPr>
      <w:proofErr w:type="spellStart"/>
      <w:r>
        <w:t>addNode</w:t>
      </w:r>
      <w:proofErr w:type="spellEnd"/>
      <w:r>
        <w:t>(</w:t>
      </w:r>
      <w:proofErr w:type="spellStart"/>
      <w:r>
        <w:t>INode</w:t>
      </w:r>
      <w:proofErr w:type="spellEnd"/>
      <w:r>
        <w:t>) – Allows for the multigraph to be populated with nodes.</w:t>
      </w:r>
    </w:p>
    <w:p w14:paraId="3FA6A041" w14:textId="7038A441" w:rsidR="00225BC7" w:rsidRDefault="00225BC7" w:rsidP="00E16847">
      <w:pPr>
        <w:pStyle w:val="ListParagraph"/>
        <w:numPr>
          <w:ilvl w:val="0"/>
          <w:numId w:val="3"/>
        </w:numPr>
      </w:pPr>
      <w:proofErr w:type="spellStart"/>
      <w:r>
        <w:t>addEdge</w:t>
      </w:r>
      <w:proofErr w:type="spellEnd"/>
      <w:r>
        <w:t>(</w:t>
      </w:r>
      <w:proofErr w:type="spellStart"/>
      <w:r>
        <w:t>IEdge</w:t>
      </w:r>
      <w:proofErr w:type="spellEnd"/>
      <w:r>
        <w:t>) – Allows for the multigraph to be populated with edges.</w:t>
      </w:r>
    </w:p>
    <w:p w14:paraId="4AF8A060" w14:textId="2477748B" w:rsidR="00225BC7" w:rsidRDefault="00225BC7" w:rsidP="00E16847">
      <w:pPr>
        <w:pStyle w:val="ListParagraph"/>
        <w:numPr>
          <w:ilvl w:val="0"/>
          <w:numId w:val="3"/>
        </w:numPr>
      </w:pPr>
      <w:proofErr w:type="spellStart"/>
      <w:proofErr w:type="gramStart"/>
      <w:r>
        <w:t>getRoute</w:t>
      </w:r>
      <w:proofErr w:type="spellEnd"/>
      <w:r>
        <w:t>(</w:t>
      </w:r>
      <w:proofErr w:type="spellStart"/>
      <w:proofErr w:type="gramEnd"/>
      <w:r>
        <w:t>INode</w:t>
      </w:r>
      <w:proofErr w:type="spellEnd"/>
      <w:r>
        <w:t xml:space="preserve">, </w:t>
      </w:r>
      <w:proofErr w:type="spellStart"/>
      <w:r>
        <w:t>INode</w:t>
      </w:r>
      <w:proofErr w:type="spellEnd"/>
      <w:r>
        <w:t>) – Given two nodes, it will return a List (</w:t>
      </w:r>
      <w:proofErr w:type="spellStart"/>
      <w:r>
        <w:t>java.util.List</w:t>
      </w:r>
      <w:proofErr w:type="spellEnd"/>
      <w:r>
        <w:t xml:space="preserve">) which </w:t>
      </w:r>
    </w:p>
    <w:p w14:paraId="1D4E6171" w14:textId="77777777" w:rsidR="00D95EE1" w:rsidRDefault="00225BC7" w:rsidP="00225BC7">
      <w:pPr>
        <w:ind w:left="720"/>
      </w:pPr>
      <w:r>
        <w:tab/>
        <w:t>contains a series of edges in a path between the two nodes.</w:t>
      </w:r>
    </w:p>
    <w:p w14:paraId="10F95280" w14:textId="5FFA78C9" w:rsidR="00D95EE1" w:rsidRDefault="00D95EE1" w:rsidP="00E16847">
      <w:pPr>
        <w:pStyle w:val="ListParagraph"/>
        <w:numPr>
          <w:ilvl w:val="0"/>
          <w:numId w:val="3"/>
        </w:numPr>
      </w:pPr>
      <w:proofErr w:type="spellStart"/>
      <w:proofErr w:type="gramStart"/>
      <w:r>
        <w:t>getNodes</w:t>
      </w:r>
      <w:proofErr w:type="spellEnd"/>
      <w:r>
        <w:t>(</w:t>
      </w:r>
      <w:proofErr w:type="gramEnd"/>
      <w:r>
        <w:t xml:space="preserve">) – returns a </w:t>
      </w:r>
      <w:r w:rsidR="00C6579A">
        <w:t xml:space="preserve">copied </w:t>
      </w:r>
      <w:r>
        <w:t xml:space="preserve">list </w:t>
      </w:r>
      <w:r w:rsidR="00C6579A">
        <w:t>with</w:t>
      </w:r>
      <w:r>
        <w:t xml:space="preserve"> nodes</w:t>
      </w:r>
    </w:p>
    <w:p w14:paraId="7E6B3A29" w14:textId="65CF7D91" w:rsidR="00D95EE1" w:rsidRDefault="00D95EE1" w:rsidP="00E16847">
      <w:pPr>
        <w:pStyle w:val="ListParagraph"/>
        <w:numPr>
          <w:ilvl w:val="0"/>
          <w:numId w:val="3"/>
        </w:numPr>
      </w:pPr>
      <w:proofErr w:type="spellStart"/>
      <w:r>
        <w:t>getNode</w:t>
      </w:r>
      <w:proofErr w:type="spellEnd"/>
      <w:r>
        <w:t>(</w:t>
      </w:r>
      <w:proofErr w:type="spellStart"/>
      <w:r>
        <w:t>int</w:t>
      </w:r>
      <w:proofErr w:type="spellEnd"/>
      <w:r>
        <w:t>) –</w:t>
      </w:r>
      <w:r w:rsidR="004E2AB1">
        <w:t xml:space="preserve"> R</w:t>
      </w:r>
      <w:r>
        <w:t xml:space="preserve">eturns </w:t>
      </w:r>
      <w:r w:rsidR="004E2AB1">
        <w:t>a</w:t>
      </w:r>
      <w:r>
        <w:t xml:space="preserve"> node with a given ID.</w:t>
      </w:r>
    </w:p>
    <w:p w14:paraId="20C14750" w14:textId="3B46ABDE" w:rsidR="00225BC7" w:rsidRDefault="00D95EE1" w:rsidP="00E16847">
      <w:pPr>
        <w:pStyle w:val="ListParagraph"/>
        <w:numPr>
          <w:ilvl w:val="0"/>
          <w:numId w:val="3"/>
        </w:numPr>
      </w:pPr>
      <w:r>
        <w:t xml:space="preserve">Successors(Node) </w:t>
      </w:r>
      <w:r w:rsidR="004E2AB1">
        <w:t>–</w:t>
      </w:r>
      <w:r>
        <w:t xml:space="preserve"> </w:t>
      </w:r>
      <w:r w:rsidR="00C6579A">
        <w:t xml:space="preserve">Returns a list of edges connected </w:t>
      </w:r>
      <w:r w:rsidR="004E2AB1">
        <w:t xml:space="preserve">to a given node. </w:t>
      </w:r>
      <w:r w:rsidR="00225BC7">
        <w:tab/>
      </w:r>
    </w:p>
    <w:p w14:paraId="2D0973C9" w14:textId="7368E6D2" w:rsidR="00225BC7" w:rsidRDefault="00225BC7"/>
    <w:p w14:paraId="1A6BF662" w14:textId="1DB115AA" w:rsidR="004A056B" w:rsidRDefault="004A056B">
      <w:proofErr w:type="spellStart"/>
      <w:r>
        <w:t>MultiGraph</w:t>
      </w:r>
      <w:proofErr w:type="spellEnd"/>
      <w:r>
        <w:t>:</w:t>
      </w:r>
    </w:p>
    <w:p w14:paraId="5CDC38E8" w14:textId="347505CE" w:rsidR="004A056B" w:rsidRDefault="004A056B" w:rsidP="00E16847">
      <w:pPr>
        <w:pStyle w:val="ListParagraph"/>
        <w:numPr>
          <w:ilvl w:val="0"/>
          <w:numId w:val="3"/>
        </w:numPr>
      </w:pPr>
      <w:r>
        <w:t xml:space="preserve">Private </w:t>
      </w:r>
      <w:proofErr w:type="spellStart"/>
      <w:r>
        <w:t>checkEdgeExists</w:t>
      </w:r>
      <w:proofErr w:type="spellEnd"/>
      <w:r>
        <w:t>(</w:t>
      </w:r>
      <w:proofErr w:type="spellStart"/>
      <w:r>
        <w:t>IEdge</w:t>
      </w:r>
      <w:proofErr w:type="spellEnd"/>
      <w:r>
        <w:t>) – returns true if edge exits with the same label between the same two nodes. Returns false if not.</w:t>
      </w:r>
    </w:p>
    <w:p w14:paraId="21E30548" w14:textId="77777777" w:rsidR="00D95EE1" w:rsidRDefault="00D95EE1"/>
    <w:p w14:paraId="7F2BB163" w14:textId="1780C4D4" w:rsidR="00225BC7" w:rsidRDefault="00225BC7">
      <w:proofErr w:type="spellStart"/>
      <w:r>
        <w:t>IEdge</w:t>
      </w:r>
      <w:proofErr w:type="spellEnd"/>
      <w:r>
        <w:t>/</w:t>
      </w:r>
      <w:r w:rsidR="00FA621E">
        <w:t>Line</w:t>
      </w:r>
      <w:r>
        <w:t>:</w:t>
      </w:r>
    </w:p>
    <w:p w14:paraId="41626B42" w14:textId="4860260C" w:rsidR="00225BC7" w:rsidRDefault="00A826F8" w:rsidP="00E16847">
      <w:pPr>
        <w:pStyle w:val="ListParagraph"/>
        <w:numPr>
          <w:ilvl w:val="0"/>
          <w:numId w:val="3"/>
        </w:numPr>
      </w:pPr>
      <w:r>
        <w:t xml:space="preserve">getNode1() – returns the </w:t>
      </w:r>
      <w:proofErr w:type="spellStart"/>
      <w:r>
        <w:t>INode</w:t>
      </w:r>
      <w:proofErr w:type="spellEnd"/>
      <w:r>
        <w:t xml:space="preserve"> of one of the nodes the edge connects to.</w:t>
      </w:r>
    </w:p>
    <w:p w14:paraId="21C26AE4" w14:textId="52C98298" w:rsidR="00A826F8" w:rsidRDefault="00A826F8" w:rsidP="00E16847">
      <w:pPr>
        <w:pStyle w:val="ListParagraph"/>
        <w:numPr>
          <w:ilvl w:val="0"/>
          <w:numId w:val="3"/>
        </w:numPr>
      </w:pPr>
      <w:r>
        <w:t xml:space="preserve">getNode2() – returns the </w:t>
      </w:r>
      <w:proofErr w:type="spellStart"/>
      <w:r>
        <w:t>INode</w:t>
      </w:r>
      <w:proofErr w:type="spellEnd"/>
      <w:r>
        <w:t xml:space="preserve"> of the second node that the edge connects to.</w:t>
      </w:r>
    </w:p>
    <w:p w14:paraId="0C677A2F" w14:textId="3E4C3E07" w:rsidR="00A826F8" w:rsidRDefault="00AD3862" w:rsidP="00E16847">
      <w:pPr>
        <w:pStyle w:val="ListParagraph"/>
        <w:numPr>
          <w:ilvl w:val="0"/>
          <w:numId w:val="3"/>
        </w:numPr>
      </w:pPr>
      <w:proofErr w:type="spellStart"/>
      <w:proofErr w:type="gramStart"/>
      <w:r>
        <w:t>getlabel</w:t>
      </w:r>
      <w:proofErr w:type="spellEnd"/>
      <w:r>
        <w:t>(</w:t>
      </w:r>
      <w:proofErr w:type="gramEnd"/>
      <w:r>
        <w:t>) – returns the label of the edge.</w:t>
      </w:r>
    </w:p>
    <w:p w14:paraId="47029225" w14:textId="16FE697B" w:rsidR="005640AF" w:rsidRDefault="005640AF" w:rsidP="00E16847">
      <w:pPr>
        <w:pStyle w:val="ListParagraph"/>
        <w:numPr>
          <w:ilvl w:val="0"/>
          <w:numId w:val="3"/>
        </w:numPr>
      </w:pPr>
      <w:proofErr w:type="spellStart"/>
      <w:r>
        <w:t>getOtherNode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) – returns the node </w:t>
      </w:r>
      <w:r w:rsidR="004A056B">
        <w:t>which doesn’t have the id passed in.</w:t>
      </w:r>
    </w:p>
    <w:p w14:paraId="1585D724" w14:textId="77777777" w:rsidR="00AD3862" w:rsidRDefault="00AD3862" w:rsidP="00AD3862">
      <w:pPr>
        <w:ind w:firstLine="720"/>
      </w:pPr>
    </w:p>
    <w:p w14:paraId="23F0500F" w14:textId="3E8995C6" w:rsidR="00225BC7" w:rsidRDefault="00225BC7">
      <w:proofErr w:type="spellStart"/>
      <w:r>
        <w:t>INode</w:t>
      </w:r>
      <w:proofErr w:type="spellEnd"/>
      <w:r>
        <w:t>/Station:</w:t>
      </w:r>
    </w:p>
    <w:p w14:paraId="64B1CAE5" w14:textId="2E2BA5C5" w:rsidR="00C17A9E" w:rsidRDefault="00AD3862" w:rsidP="00E16847">
      <w:pPr>
        <w:pStyle w:val="ListParagraph"/>
        <w:numPr>
          <w:ilvl w:val="0"/>
          <w:numId w:val="3"/>
        </w:numPr>
      </w:pP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– returns the ID of the node</w:t>
      </w:r>
    </w:p>
    <w:p w14:paraId="6129E6A8" w14:textId="55701CB2" w:rsidR="005640AF" w:rsidRDefault="005640AF" w:rsidP="00E16847">
      <w:pPr>
        <w:pStyle w:val="ListParagraph"/>
        <w:numPr>
          <w:ilvl w:val="0"/>
          <w:numId w:val="3"/>
        </w:numPr>
      </w:pPr>
      <w:proofErr w:type="spellStart"/>
      <w:r>
        <w:t>setName</w:t>
      </w:r>
      <w:proofErr w:type="spellEnd"/>
      <w:r>
        <w:t>(String) – sets the name of a station</w:t>
      </w:r>
    </w:p>
    <w:p w14:paraId="4BF8B28C" w14:textId="39542637" w:rsidR="00E16847" w:rsidRDefault="005640AF" w:rsidP="00C6579A">
      <w:pPr>
        <w:pStyle w:val="ListParagraph"/>
        <w:numPr>
          <w:ilvl w:val="0"/>
          <w:numId w:val="3"/>
        </w:numPr>
      </w:pP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– sets the name of a station</w:t>
      </w:r>
    </w:p>
    <w:p w14:paraId="0A0D9C6C" w14:textId="77777777" w:rsidR="00E16847" w:rsidRDefault="00E16847"/>
    <w:p w14:paraId="28B8FB4D" w14:textId="1EE67470" w:rsidR="00AD3862" w:rsidRDefault="00FA621E">
      <w:r>
        <w:t>ConsoleIO:</w:t>
      </w:r>
    </w:p>
    <w:p w14:paraId="6146D090" w14:textId="64C0E520" w:rsidR="00FA621E" w:rsidRDefault="00FA621E" w:rsidP="00E16847">
      <w:pPr>
        <w:pStyle w:val="ListParagraph"/>
        <w:numPr>
          <w:ilvl w:val="0"/>
          <w:numId w:val="3"/>
        </w:numPr>
      </w:pPr>
      <w:r>
        <w:t>prompt(String) – prompts the user with a given message past in as a parameter then returns the user input.</w:t>
      </w:r>
    </w:p>
    <w:p w14:paraId="55DD0954" w14:textId="08150746" w:rsidR="00FA621E" w:rsidRDefault="00FA621E" w:rsidP="00E16847">
      <w:pPr>
        <w:pStyle w:val="ListParagraph"/>
        <w:numPr>
          <w:ilvl w:val="0"/>
          <w:numId w:val="3"/>
        </w:numPr>
      </w:pPr>
      <w:proofErr w:type="spellStart"/>
      <w:r>
        <w:t>printRoute</w:t>
      </w:r>
      <w:proofErr w:type="spellEnd"/>
      <w:r>
        <w:t>(List&lt;</w:t>
      </w:r>
      <w:r w:rsidR="00E16847">
        <w:t>Line</w:t>
      </w:r>
      <w:r>
        <w:t>&gt;</w:t>
      </w:r>
      <w:r w:rsidR="00E16847">
        <w:t xml:space="preserve">, </w:t>
      </w:r>
      <w:proofErr w:type="spellStart"/>
      <w:r w:rsidR="00E16847">
        <w:t>int</w:t>
      </w:r>
      <w:proofErr w:type="spellEnd"/>
      <w:r w:rsidR="00E16847">
        <w:t xml:space="preserve">, </w:t>
      </w:r>
      <w:proofErr w:type="spellStart"/>
      <w:r w:rsidR="00E16847">
        <w:t>int</w:t>
      </w:r>
      <w:proofErr w:type="spellEnd"/>
      <w:r>
        <w:t xml:space="preserve">) – </w:t>
      </w:r>
      <w:r w:rsidR="00E16847">
        <w:t xml:space="preserve">displays the start and end points and uses </w:t>
      </w:r>
      <w:proofErr w:type="spellStart"/>
      <w:r w:rsidR="00E16847">
        <w:t>formatRouteList</w:t>
      </w:r>
      <w:proofErr w:type="spellEnd"/>
      <w:r w:rsidR="00E16847">
        <w:t xml:space="preserve"> for the middle (used to reduce length of the method) </w:t>
      </w:r>
    </w:p>
    <w:p w14:paraId="0F768DA4" w14:textId="3F36E438" w:rsidR="005640AF" w:rsidRDefault="005640AF" w:rsidP="00E16847">
      <w:pPr>
        <w:pStyle w:val="ListParagraph"/>
        <w:numPr>
          <w:ilvl w:val="0"/>
          <w:numId w:val="3"/>
        </w:numPr>
      </w:pPr>
      <w:proofErr w:type="spellStart"/>
      <w:r>
        <w:t>formatRouteList</w:t>
      </w:r>
      <w:proofErr w:type="spellEnd"/>
      <w:r>
        <w:t>(List&lt;</w:t>
      </w:r>
      <w:r w:rsidR="00E16847">
        <w:t>Line</w:t>
      </w:r>
      <w:r>
        <w:t>&gt;)-</w:t>
      </w:r>
      <w:r w:rsidR="00AF1CE3">
        <w:t xml:space="preserve"> </w:t>
      </w:r>
      <w:r w:rsidR="00E16847">
        <w:t>formats the main route in a readably way.</w:t>
      </w:r>
    </w:p>
    <w:p w14:paraId="5FE96CE2" w14:textId="3E2EB8CA" w:rsidR="005640AF" w:rsidRDefault="005640AF" w:rsidP="00C6579A">
      <w:pPr>
        <w:pStyle w:val="ListParagraph"/>
        <w:numPr>
          <w:ilvl w:val="0"/>
          <w:numId w:val="3"/>
        </w:numPr>
      </w:pPr>
      <w:proofErr w:type="spellStart"/>
      <w:proofErr w:type="gramStart"/>
      <w:r>
        <w:t>printNumberOfStops</w:t>
      </w:r>
      <w:proofErr w:type="spellEnd"/>
      <w:r>
        <w:t>(</w:t>
      </w:r>
      <w:proofErr w:type="gramEnd"/>
      <w:r>
        <w:t xml:space="preserve">String, </w:t>
      </w:r>
      <w:proofErr w:type="spellStart"/>
      <w:r>
        <w:t>int</w:t>
      </w:r>
      <w:proofErr w:type="spellEnd"/>
      <w:r>
        <w:t>) – prints the number of stops between a section of the journey.</w:t>
      </w:r>
      <w:r w:rsidR="00E16847">
        <w:t xml:space="preserve"> (used to reduce duplication)</w:t>
      </w:r>
    </w:p>
    <w:p w14:paraId="745C858D" w14:textId="0635A0DE" w:rsidR="009910C1" w:rsidRDefault="009910C1" w:rsidP="00C6579A">
      <w:pPr>
        <w:pStyle w:val="ListParagraph"/>
        <w:numPr>
          <w:ilvl w:val="0"/>
          <w:numId w:val="3"/>
        </w:numPr>
      </w:pPr>
      <w:proofErr w:type="spellStart"/>
      <w:r>
        <w:t>printStationDetails</w:t>
      </w:r>
      <w:proofErr w:type="spellEnd"/>
      <w:r>
        <w:t>(</w:t>
      </w:r>
      <w:proofErr w:type="spellStart"/>
      <w:proofErr w:type="gramStart"/>
      <w:r w:rsidR="00E16847">
        <w:t>Line</w:t>
      </w:r>
      <w:r>
        <w:t>,int</w:t>
      </w:r>
      <w:proofErr w:type="spellEnd"/>
      <w:proofErr w:type="gramEnd"/>
      <w:r>
        <w:t>) – prints the information about the station</w:t>
      </w:r>
      <w:r w:rsidR="00E16847">
        <w:t xml:space="preserve"> with the given id on the given line</w:t>
      </w:r>
      <w:r>
        <w:t>.</w:t>
      </w:r>
    </w:p>
    <w:p w14:paraId="451852C7" w14:textId="13842F29" w:rsidR="009910C1" w:rsidRDefault="009910C1" w:rsidP="00C6579A">
      <w:pPr>
        <w:pStyle w:val="ListParagraph"/>
        <w:numPr>
          <w:ilvl w:val="0"/>
          <w:numId w:val="3"/>
        </w:numPr>
      </w:pPr>
      <w:proofErr w:type="spellStart"/>
      <w:r>
        <w:t>Print</w:t>
      </w:r>
      <w:r w:rsidR="00E16847">
        <w:t>Collection</w:t>
      </w:r>
      <w:proofErr w:type="spellEnd"/>
      <w:r>
        <w:t>(</w:t>
      </w:r>
      <w:r w:rsidR="00E16847">
        <w:t>Collection&lt;?&gt;</w:t>
      </w:r>
      <w:r>
        <w:t xml:space="preserve">) </w:t>
      </w:r>
      <w:r w:rsidR="00AF1CE3">
        <w:t>–</w:t>
      </w:r>
      <w:r>
        <w:t xml:space="preserve"> </w:t>
      </w:r>
      <w:r w:rsidR="00AF1CE3">
        <w:t xml:space="preserve">Used to print out a collection of all elements. </w:t>
      </w:r>
      <w:r w:rsidR="00E16847">
        <w:t xml:space="preserve">(this was initially specific to Strings but felt it wasn’t necessary to restrict it, so now just would use the </w:t>
      </w:r>
      <w:proofErr w:type="spellStart"/>
      <w:proofErr w:type="gramStart"/>
      <w:r w:rsidR="00E16847">
        <w:t>toString</w:t>
      </w:r>
      <w:proofErr w:type="spellEnd"/>
      <w:r w:rsidR="00E16847">
        <w:t>(</w:t>
      </w:r>
      <w:proofErr w:type="gramEnd"/>
      <w:r w:rsidR="00E16847">
        <w:t>) method on other objects)</w:t>
      </w:r>
    </w:p>
    <w:p w14:paraId="39996836" w14:textId="201F5629" w:rsidR="00FA621E" w:rsidRDefault="00FA621E">
      <w:r>
        <w:tab/>
      </w:r>
    </w:p>
    <w:p w14:paraId="703E71A6" w14:textId="19BE2156" w:rsidR="00FA621E" w:rsidRDefault="00FA621E">
      <w:r>
        <w:t>Controller:</w:t>
      </w:r>
    </w:p>
    <w:p w14:paraId="4F1269BE" w14:textId="40AA5996" w:rsidR="00FA621E" w:rsidRDefault="00FA621E" w:rsidP="00C6579A">
      <w:pPr>
        <w:pStyle w:val="ListParagraph"/>
        <w:numPr>
          <w:ilvl w:val="0"/>
          <w:numId w:val="3"/>
        </w:numPr>
      </w:pPr>
      <w:proofErr w:type="gramStart"/>
      <w:r>
        <w:t>Run(</w:t>
      </w:r>
      <w:proofErr w:type="gramEnd"/>
      <w:r>
        <w:t xml:space="preserve">) – where the main loop for the </w:t>
      </w:r>
      <w:r w:rsidR="00FA5BDB">
        <w:t>reading user input is based, it was placed in here as it includes some validation(of whether it was a valid station) and wanted to make sure the ConsoleIO didn’t know about metro or the controller.</w:t>
      </w:r>
    </w:p>
    <w:p w14:paraId="5A61B68B" w14:textId="2D767486" w:rsidR="00AF1CE3" w:rsidRDefault="00AF1CE3" w:rsidP="00C6579A">
      <w:pPr>
        <w:pStyle w:val="ListParagraph"/>
        <w:numPr>
          <w:ilvl w:val="0"/>
          <w:numId w:val="3"/>
        </w:numPr>
      </w:pPr>
      <w:proofErr w:type="spellStart"/>
      <w:r>
        <w:lastRenderedPageBreak/>
        <w:t>validateInputStation</w:t>
      </w:r>
      <w:proofErr w:type="spellEnd"/>
      <w:r>
        <w:t xml:space="preserve">(String)- validates the input from the user and provides some error checking. If the user doesn’t provide the station with a capital letter </w:t>
      </w:r>
      <w:r w:rsidR="00E16847">
        <w:t xml:space="preserve">at the start </w:t>
      </w:r>
      <w:r>
        <w:t xml:space="preserve">it will automatically </w:t>
      </w:r>
      <w:r w:rsidR="00E16847">
        <w:t>capitalise</w:t>
      </w:r>
      <w:r>
        <w:t xml:space="preserve"> it.</w:t>
      </w:r>
    </w:p>
    <w:p w14:paraId="33AB2F16" w14:textId="12A2905A" w:rsidR="00AF1CE3" w:rsidRDefault="00AF1CE3" w:rsidP="00C6579A">
      <w:pPr>
        <w:pStyle w:val="ListParagraph"/>
        <w:numPr>
          <w:ilvl w:val="0"/>
          <w:numId w:val="3"/>
        </w:numPr>
      </w:pPr>
      <w:proofErr w:type="spellStart"/>
      <w:r>
        <w:t>manageStationNotValid</w:t>
      </w:r>
      <w:proofErr w:type="spellEnd"/>
      <w:r>
        <w:t xml:space="preserve">(String) – If the station it not valid an error message will be printed so the user is made aware. </w:t>
      </w:r>
      <w:r w:rsidR="00E16847">
        <w:t>A list of suggestions will also be collected based on the input being the prefix of any station names.</w:t>
      </w:r>
    </w:p>
    <w:p w14:paraId="2403B89C" w14:textId="5B8FE021" w:rsidR="00AF1CE3" w:rsidRDefault="00AF1CE3" w:rsidP="00C6579A">
      <w:pPr>
        <w:pStyle w:val="ListParagraph"/>
        <w:numPr>
          <w:ilvl w:val="0"/>
          <w:numId w:val="3"/>
        </w:numPr>
      </w:pPr>
      <w:proofErr w:type="spellStart"/>
      <w:r>
        <w:t>manageDuplicateStation</w:t>
      </w:r>
      <w:proofErr w:type="spellEnd"/>
      <w:r>
        <w:t xml:space="preserve">(List&lt;Node&gt;) – Used to </w:t>
      </w:r>
      <w:r w:rsidR="00E16847">
        <w:t>manage</w:t>
      </w:r>
      <w:r>
        <w:t xml:space="preserve"> when a duplicated station is detected. </w:t>
      </w:r>
      <w:r w:rsidR="00E16847">
        <w:t>A choice of what station they meant will be displayed.</w:t>
      </w:r>
    </w:p>
    <w:p w14:paraId="5E7EFC96" w14:textId="77777777" w:rsidR="00C6579A" w:rsidRDefault="00E16847" w:rsidP="00C6579A">
      <w:pPr>
        <w:pStyle w:val="ListParagraph"/>
        <w:numPr>
          <w:ilvl w:val="0"/>
          <w:numId w:val="3"/>
        </w:numPr>
      </w:pPr>
      <w:proofErr w:type="spellStart"/>
      <w:r>
        <w:t>getStationsWithName</w:t>
      </w:r>
      <w:proofErr w:type="spellEnd"/>
      <w:r>
        <w:t>(String)</w:t>
      </w:r>
      <w:r w:rsidR="00C6579A">
        <w:t xml:space="preserve"> – this will query the list of nodes returned from multigraph and add each node to a new list depending on if it has the same name as the input.</w:t>
      </w:r>
    </w:p>
    <w:p w14:paraId="02676EB7" w14:textId="5F380D36" w:rsidR="00E16847" w:rsidRDefault="00C6579A" w:rsidP="00C6579A">
      <w:pPr>
        <w:pStyle w:val="ListParagraph"/>
        <w:numPr>
          <w:ilvl w:val="0"/>
          <w:numId w:val="3"/>
        </w:numPr>
      </w:pPr>
      <w:proofErr w:type="spellStart"/>
      <w:r>
        <w:t>getStationNamesWithPrefix</w:t>
      </w:r>
      <w:proofErr w:type="spellEnd"/>
      <w:r>
        <w:t>(String) – this will do similar as above but instead on filtering ba</w:t>
      </w:r>
      <w:bookmarkStart w:id="1" w:name="_GoBack"/>
      <w:bookmarkEnd w:id="1"/>
      <w:r>
        <w:t xml:space="preserve">sed on if the name is equal, </w:t>
      </w:r>
      <w:proofErr w:type="spellStart"/>
      <w:r>
        <w:t>its</w:t>
      </w:r>
      <w:proofErr w:type="spellEnd"/>
      <w:r>
        <w:t xml:space="preserve"> if the name of the node starts with the input string from the user. </w:t>
      </w:r>
    </w:p>
    <w:p w14:paraId="1974B95F" w14:textId="2DF82C7B" w:rsidR="00FA5BDB" w:rsidRDefault="00FA5BDB"/>
    <w:p w14:paraId="24CF42A7" w14:textId="105F4026" w:rsidR="00FA5BDB" w:rsidRDefault="00FA5BDB">
      <w:proofErr w:type="spellStart"/>
      <w:r>
        <w:t>MetroMapParser</w:t>
      </w:r>
      <w:proofErr w:type="spellEnd"/>
      <w:r>
        <w:t>:</w:t>
      </w:r>
    </w:p>
    <w:p w14:paraId="2140E28C" w14:textId="77777777" w:rsidR="00AF1CE3" w:rsidRDefault="00AF1CE3"/>
    <w:p w14:paraId="312CBA56" w14:textId="00C8014C" w:rsidR="00FA5BDB" w:rsidRDefault="00FA5BDB" w:rsidP="00C6579A">
      <w:pPr>
        <w:pStyle w:val="ListParagraph"/>
        <w:numPr>
          <w:ilvl w:val="0"/>
          <w:numId w:val="3"/>
        </w:numPr>
      </w:pPr>
      <w:proofErr w:type="spellStart"/>
      <w:proofErr w:type="gramStart"/>
      <w:r w:rsidRPr="00FA5BDB">
        <w:t>generateGraphFromFile</w:t>
      </w:r>
      <w:proofErr w:type="spellEnd"/>
      <w:r>
        <w:t>(</w:t>
      </w:r>
      <w:proofErr w:type="gramEnd"/>
      <w:r>
        <w:t xml:space="preserve">) – this returns some concrete implementation of </w:t>
      </w:r>
      <w:proofErr w:type="spellStart"/>
      <w:r w:rsidR="00FE6D20">
        <w:t>IMultigraph</w:t>
      </w:r>
      <w:proofErr w:type="spellEnd"/>
      <w:r w:rsidR="00FE6D20">
        <w:t xml:space="preserve"> filled with Stations and Lines based on some txt file that was already loaded</w:t>
      </w:r>
      <w:r w:rsidR="00AF1CE3">
        <w:t>.</w:t>
      </w:r>
    </w:p>
    <w:p w14:paraId="17C4539B" w14:textId="40490060" w:rsidR="00AF1CE3" w:rsidRDefault="00AF1CE3" w:rsidP="00C6579A">
      <w:pPr>
        <w:pStyle w:val="ListParagraph"/>
        <w:numPr>
          <w:ilvl w:val="0"/>
          <w:numId w:val="3"/>
        </w:numPr>
      </w:pPr>
      <w:proofErr w:type="spellStart"/>
      <w:proofErr w:type="gramStart"/>
      <w:r>
        <w:t>createStationIfNotPresent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IMultigraph</w:t>
      </w:r>
      <w:proofErr w:type="spellEnd"/>
      <w:r>
        <w:t xml:space="preserve">) – Creates a station if it is not already present in the graph. </w:t>
      </w:r>
    </w:p>
    <w:p w14:paraId="150B76BF" w14:textId="77777777" w:rsidR="00AF1CE3" w:rsidRDefault="00AF1CE3"/>
    <w:p w14:paraId="73D72F5C" w14:textId="77777777" w:rsidR="00AF1CE3" w:rsidRDefault="00AF1CE3"/>
    <w:p w14:paraId="116FD164" w14:textId="77777777" w:rsidR="0066445B" w:rsidRDefault="0066445B"/>
    <w:p w14:paraId="09C0B1DD" w14:textId="77777777" w:rsidR="0066445B" w:rsidRDefault="0066445B"/>
    <w:p w14:paraId="77E492D7" w14:textId="77777777" w:rsidR="00C54EB7" w:rsidRDefault="00C54EB7" w:rsidP="00C54EB7"/>
    <w:p w14:paraId="4074182B" w14:textId="60556BB2" w:rsidR="0066445B" w:rsidRDefault="0066445B">
      <w:pPr>
        <w:rPr>
          <w:b/>
          <w:u w:val="single"/>
        </w:rPr>
      </w:pPr>
      <w:r w:rsidRPr="0066445B">
        <w:rPr>
          <w:b/>
          <w:u w:val="single"/>
        </w:rPr>
        <w:t>Changes from initial design</w:t>
      </w:r>
    </w:p>
    <w:p w14:paraId="657895C4" w14:textId="77777777" w:rsidR="0066445B" w:rsidRDefault="0066445B">
      <w:pPr>
        <w:rPr>
          <w:b/>
          <w:u w:val="single"/>
        </w:rPr>
      </w:pPr>
    </w:p>
    <w:p w14:paraId="5E167311" w14:textId="1780D005" w:rsidR="0066445B" w:rsidRDefault="0066445B" w:rsidP="00685710">
      <w:pPr>
        <w:pStyle w:val="ListParagraph"/>
        <w:numPr>
          <w:ilvl w:val="0"/>
          <w:numId w:val="2"/>
        </w:numPr>
      </w:pPr>
      <w:r>
        <w:t>We removed the Metro class from our initial design and allowed controller to hold the multigraph as the class wasn’t really required</w:t>
      </w:r>
      <w:r w:rsidR="002F2719">
        <w:t xml:space="preserve"> and had just ended up having the same methods as the graph and was just in the way</w:t>
      </w:r>
      <w:r>
        <w:t>.</w:t>
      </w:r>
    </w:p>
    <w:p w14:paraId="43B90E28" w14:textId="7A6343DF" w:rsidR="002F2719" w:rsidRDefault="002F2719" w:rsidP="00685710">
      <w:pPr>
        <w:pStyle w:val="ListParagraph"/>
        <w:numPr>
          <w:ilvl w:val="0"/>
          <w:numId w:val="2"/>
        </w:numPr>
      </w:pPr>
      <w:r>
        <w:t xml:space="preserve">Moved methods from Station to </w:t>
      </w:r>
      <w:proofErr w:type="spellStart"/>
      <w:r>
        <w:t>INode</w:t>
      </w:r>
      <w:proofErr w:type="spellEnd"/>
      <w:r>
        <w:t xml:space="preserve"> as we felt that it made sense that every node would have a name.</w:t>
      </w:r>
    </w:p>
    <w:p w14:paraId="4D2FAC2F" w14:textId="1C3E0AF1" w:rsidR="003B1556" w:rsidRDefault="003B1556" w:rsidP="00685710">
      <w:pPr>
        <w:pStyle w:val="ListParagraph"/>
        <w:numPr>
          <w:ilvl w:val="0"/>
          <w:numId w:val="2"/>
        </w:numPr>
      </w:pPr>
      <w:r>
        <w:t xml:space="preserve">Instead of having Controller have an instance of </w:t>
      </w:r>
      <w:proofErr w:type="spellStart"/>
      <w:r>
        <w:t>MetroMapParser</w:t>
      </w:r>
      <w:proofErr w:type="spellEnd"/>
      <w:r>
        <w:t xml:space="preserve"> we moved that up to </w:t>
      </w:r>
      <w:proofErr w:type="spellStart"/>
      <w:r>
        <w:t>MetroApp</w:t>
      </w:r>
      <w:proofErr w:type="spellEnd"/>
      <w:r>
        <w:t xml:space="preserve"> as this gave Controller less to know about </w:t>
      </w:r>
      <w:proofErr w:type="gramStart"/>
      <w:r>
        <w:t>and also</w:t>
      </w:r>
      <w:proofErr w:type="gramEnd"/>
      <w:r>
        <w:t xml:space="preserve"> because we had gotten rid of Metro class from before.</w:t>
      </w:r>
    </w:p>
    <w:p w14:paraId="4551EA36" w14:textId="0EA97F2E" w:rsidR="00685710" w:rsidRDefault="00AF1CE3" w:rsidP="00685710">
      <w:pPr>
        <w:pStyle w:val="ListParagraph"/>
        <w:numPr>
          <w:ilvl w:val="0"/>
          <w:numId w:val="2"/>
        </w:numPr>
      </w:pPr>
      <w:r>
        <w:t>Add</w:t>
      </w:r>
      <w:r w:rsidR="002F2719">
        <w:t>ed</w:t>
      </w:r>
      <w:r>
        <w:t xml:space="preserve"> several methods to different classes </w:t>
      </w:r>
      <w:proofErr w:type="gramStart"/>
      <w:r>
        <w:t>in order to</w:t>
      </w:r>
      <w:proofErr w:type="gramEnd"/>
      <w:r>
        <w:t xml:space="preserve"> split up the work.</w:t>
      </w:r>
    </w:p>
    <w:p w14:paraId="2B28A8A0" w14:textId="163418CE" w:rsidR="00AF1CE3" w:rsidRDefault="00AF1CE3" w:rsidP="00685710">
      <w:pPr>
        <w:pStyle w:val="ListParagraph"/>
        <w:numPr>
          <w:ilvl w:val="0"/>
          <w:numId w:val="2"/>
        </w:numPr>
      </w:pPr>
      <w:r>
        <w:t>Provided more error checking so that the users input would work even if the put spaces between input and didn’t capitalize their entry.</w:t>
      </w:r>
    </w:p>
    <w:p w14:paraId="35C308C4" w14:textId="5621A8BB" w:rsidR="00AF1CE3" w:rsidRDefault="00AF1CE3" w:rsidP="00685710">
      <w:pPr>
        <w:pStyle w:val="ListParagraph"/>
        <w:numPr>
          <w:ilvl w:val="0"/>
          <w:numId w:val="2"/>
        </w:numPr>
      </w:pPr>
      <w:r>
        <w:t>Improve the look of the console output so it is easier for the user to use, and also easier for them to understand the journey plan.</w:t>
      </w:r>
    </w:p>
    <w:p w14:paraId="398B0797" w14:textId="77777777" w:rsidR="00685710" w:rsidRPr="0066445B" w:rsidRDefault="00685710"/>
    <w:sectPr w:rsidR="00685710" w:rsidRPr="0066445B" w:rsidSect="006A33F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E3FA5"/>
    <w:multiLevelType w:val="multilevel"/>
    <w:tmpl w:val="BAC0CE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E43AE"/>
    <w:multiLevelType w:val="hybridMultilevel"/>
    <w:tmpl w:val="358A4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94C70"/>
    <w:multiLevelType w:val="hybridMultilevel"/>
    <w:tmpl w:val="0BC4DF2A"/>
    <w:lvl w:ilvl="0" w:tplc="5524A1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42"/>
    <w:rsid w:val="000145F4"/>
    <w:rsid w:val="000B72D9"/>
    <w:rsid w:val="001A3075"/>
    <w:rsid w:val="001D2D80"/>
    <w:rsid w:val="001D6B42"/>
    <w:rsid w:val="00211417"/>
    <w:rsid w:val="00225BC7"/>
    <w:rsid w:val="00264585"/>
    <w:rsid w:val="002731D9"/>
    <w:rsid w:val="002F2719"/>
    <w:rsid w:val="00387545"/>
    <w:rsid w:val="003A40CC"/>
    <w:rsid w:val="003B1556"/>
    <w:rsid w:val="0045423F"/>
    <w:rsid w:val="004728B2"/>
    <w:rsid w:val="004A056B"/>
    <w:rsid w:val="004A0673"/>
    <w:rsid w:val="004A57D8"/>
    <w:rsid w:val="004E2AB1"/>
    <w:rsid w:val="005640AF"/>
    <w:rsid w:val="0066445B"/>
    <w:rsid w:val="00685710"/>
    <w:rsid w:val="006A33FE"/>
    <w:rsid w:val="006B63C9"/>
    <w:rsid w:val="006E6D87"/>
    <w:rsid w:val="0071269E"/>
    <w:rsid w:val="00740525"/>
    <w:rsid w:val="00873A01"/>
    <w:rsid w:val="00951B76"/>
    <w:rsid w:val="00956EE2"/>
    <w:rsid w:val="009910C1"/>
    <w:rsid w:val="00A826F8"/>
    <w:rsid w:val="00AB70E5"/>
    <w:rsid w:val="00AD3862"/>
    <w:rsid w:val="00AF1CE3"/>
    <w:rsid w:val="00B929C8"/>
    <w:rsid w:val="00C17A9E"/>
    <w:rsid w:val="00C26ADC"/>
    <w:rsid w:val="00C54EB7"/>
    <w:rsid w:val="00C6579A"/>
    <w:rsid w:val="00C838D9"/>
    <w:rsid w:val="00CB2919"/>
    <w:rsid w:val="00D153F6"/>
    <w:rsid w:val="00D95EE1"/>
    <w:rsid w:val="00DB5042"/>
    <w:rsid w:val="00DC5E57"/>
    <w:rsid w:val="00DE4323"/>
    <w:rsid w:val="00E16847"/>
    <w:rsid w:val="00E31CB5"/>
    <w:rsid w:val="00E71A06"/>
    <w:rsid w:val="00EF2B4D"/>
    <w:rsid w:val="00F43830"/>
    <w:rsid w:val="00F4686E"/>
    <w:rsid w:val="00FA5A5E"/>
    <w:rsid w:val="00FA5BDB"/>
    <w:rsid w:val="00FA621E"/>
    <w:rsid w:val="00F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65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Steel</dc:creator>
  <cp:keywords/>
  <dc:description/>
  <cp:lastModifiedBy>Ben Hubbard</cp:lastModifiedBy>
  <cp:revision>2</cp:revision>
  <dcterms:created xsi:type="dcterms:W3CDTF">2017-10-08T11:54:00Z</dcterms:created>
  <dcterms:modified xsi:type="dcterms:W3CDTF">2017-10-08T11:54:00Z</dcterms:modified>
</cp:coreProperties>
</file>